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E0BA" w14:textId="0B801CCC" w:rsidR="00F71FB2" w:rsidRPr="006856FE" w:rsidRDefault="0034238C" w:rsidP="006856FE">
      <w:pPr>
        <w:jc w:val="center"/>
        <w:rPr>
          <w:rFonts w:ascii="IranNastaliq" w:hAnsi="IranNastaliq" w:cs="IranNastaliq"/>
          <w:sz w:val="96"/>
          <w:szCs w:val="96"/>
        </w:rPr>
        <w:sectPr w:rsidR="00F71FB2" w:rsidRPr="006856FE" w:rsidSect="004D3F65">
          <w:footerReference w:type="default" r:id="rId8"/>
          <w:footnotePr>
            <w:numRestart w:val="eachPage"/>
          </w:footnotePr>
          <w:endnotePr>
            <w:numFmt w:val="decimal"/>
          </w:endnotePr>
          <w:pgSz w:w="11907" w:h="16839"/>
          <w:pgMar w:top="1418" w:right="1418" w:bottom="1134" w:left="1418" w:header="720" w:footer="567" w:gutter="284"/>
          <w:pgNumType w:fmt="arabicAbjad"/>
          <w:cols w:space="720"/>
          <w:titlePg/>
          <w:bidi/>
          <w:rtlGutter/>
          <w:docGrid w:linePitch="326"/>
        </w:sectPr>
      </w:pPr>
      <w:r w:rsidRPr="005931FD">
        <w:rPr>
          <w:rFonts w:ascii="IranNastaliq" w:hAnsi="IranNastaliq" w:cs="IranNastaliq"/>
          <w:sz w:val="96"/>
          <w:szCs w:val="96"/>
          <w:rtl/>
        </w:rPr>
        <w:t xml:space="preserve">به نام او که از ما به شما </w:t>
      </w:r>
      <w:r w:rsidR="003F5661" w:rsidRPr="005931FD">
        <w:rPr>
          <w:rFonts w:ascii="IranNastaliq" w:hAnsi="IranNastaliq" w:cs="IranNastaliq"/>
          <w:sz w:val="96"/>
          <w:szCs w:val="96"/>
          <w:rtl/>
        </w:rPr>
        <w:t>عاشق‌تر</w:t>
      </w:r>
      <w:r w:rsidRPr="005931FD">
        <w:rPr>
          <w:rFonts w:ascii="IranNastaliq" w:hAnsi="IranNastaliq" w:cs="IranNastaliq"/>
          <w:sz w:val="96"/>
          <w:szCs w:val="96"/>
          <w:rtl/>
        </w:rPr>
        <w:t xml:space="preserve"> است</w:t>
      </w:r>
    </w:p>
    <w:p w14:paraId="5653EC91" w14:textId="6CC8D1B9" w:rsidR="008B1AE6" w:rsidRDefault="008B1AE6" w:rsidP="00C63E0F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lang w:bidi="fa-IR"/>
        </w:rPr>
      </w:pPr>
      <w:bookmarkStart w:id="0" w:name="_Toc65451077"/>
      <w:bookmarkStart w:id="1" w:name="_Toc68476394"/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تحلیل و </w:t>
      </w:r>
      <w:r w:rsidR="00C235DB"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 xml:space="preserve">طراحی چالش </w:t>
      </w:r>
      <w:r w:rsidR="00C235DB">
        <w:rPr>
          <w:rFonts w:eastAsia="MS Mincho" w:cs="B Mitra"/>
          <w:b/>
          <w:bCs/>
          <w:kern w:val="28"/>
          <w:sz w:val="34"/>
          <w:szCs w:val="36"/>
          <w:lang w:bidi="fa-IR"/>
        </w:rPr>
        <w:t>Data Date</w:t>
      </w:r>
    </w:p>
    <w:p w14:paraId="6C51DFA7" w14:textId="6F9B83B2" w:rsidR="00DB60CC" w:rsidRPr="00F71FB2" w:rsidRDefault="00C235DB" w:rsidP="00573739">
      <w:pPr>
        <w:spacing w:before="480" w:after="60"/>
        <w:ind w:left="567" w:right="567"/>
        <w:jc w:val="center"/>
        <w:outlineLvl w:val="0"/>
        <w:rPr>
          <w:rFonts w:eastAsia="MS Mincho" w:cs="B Mitra"/>
          <w:b/>
          <w:bCs/>
          <w:kern w:val="28"/>
          <w:sz w:val="34"/>
          <w:szCs w:val="36"/>
          <w:rtl/>
          <w:lang w:bidi="fa-IR"/>
        </w:rPr>
      </w:pPr>
      <w:r>
        <w:rPr>
          <w:rFonts w:eastAsia="MS Mincho" w:cs="B Mitra" w:hint="cs"/>
          <w:b/>
          <w:bCs/>
          <w:kern w:val="28"/>
          <w:sz w:val="34"/>
          <w:szCs w:val="36"/>
          <w:rtl/>
          <w:lang w:bidi="fa-IR"/>
        </w:rPr>
        <w:t>گروه نرم افزاری پارت</w:t>
      </w:r>
    </w:p>
    <w:p w14:paraId="69B1CA0E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rtl/>
          <w:lang w:bidi="fa-IR"/>
        </w:rPr>
      </w:pPr>
    </w:p>
    <w:p w14:paraId="64A15A8B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  <w:r w:rsidRPr="00F71FB2">
        <w:rPr>
          <w:rFonts w:eastAsia="MS Mincho" w:cs="B Mitra" w:hint="cs"/>
          <w:sz w:val="22"/>
          <w:szCs w:val="24"/>
          <w:rtl/>
          <w:lang w:bidi="fa-IR"/>
        </w:rPr>
        <w:t>نفیسه عامری</w:t>
      </w:r>
      <w:r w:rsidRPr="00F71FB2">
        <w:rPr>
          <w:rFonts w:eastAsia="MS Mincho" w:cs="B Mitra" w:hint="cs"/>
          <w:sz w:val="22"/>
          <w:szCs w:val="24"/>
          <w:vertAlign w:val="superscript"/>
          <w:rtl/>
          <w:lang w:bidi="fa-IR"/>
        </w:rPr>
        <w:t>1</w:t>
      </w:r>
    </w:p>
    <w:p w14:paraId="1D1B7013" w14:textId="77777777" w:rsidR="00F71FB2" w:rsidRPr="00F71FB2" w:rsidRDefault="00F71FB2" w:rsidP="00F71FB2">
      <w:pPr>
        <w:jc w:val="center"/>
        <w:rPr>
          <w:rFonts w:eastAsia="MS Mincho" w:cs="B Mitra"/>
          <w:sz w:val="22"/>
          <w:szCs w:val="24"/>
          <w:vertAlign w:val="superscript"/>
          <w:lang w:eastAsia="ja-JP" w:bidi="fa-IR"/>
        </w:rPr>
      </w:pPr>
    </w:p>
    <w:p w14:paraId="40A739C2" w14:textId="43DBD617" w:rsidR="00F71FB2" w:rsidRDefault="00F71FB2" w:rsidP="00F71FB2">
      <w:pPr>
        <w:jc w:val="center"/>
        <w:rPr>
          <w:rFonts w:eastAsia="MS Mincho" w:cs="B Mitra"/>
          <w:sz w:val="20"/>
          <w:szCs w:val="20"/>
          <w:rtl/>
          <w:lang w:bidi="fa-IR"/>
        </w:rPr>
      </w:pPr>
      <w:r w:rsidRPr="00F71FB2">
        <w:rPr>
          <w:rFonts w:eastAsia="MS Mincho" w:cs="B Mitra" w:hint="cs"/>
          <w:sz w:val="20"/>
          <w:szCs w:val="20"/>
          <w:vertAlign w:val="superscript"/>
          <w:rtl/>
          <w:lang w:bidi="fa-IR"/>
        </w:rPr>
        <w:t xml:space="preserve">1 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دانشجو</w:t>
      </w:r>
      <w:r w:rsidR="00C235DB">
        <w:rPr>
          <w:rFonts w:eastAsia="MS Mincho" w:cs="B Mitra" w:hint="cs"/>
          <w:sz w:val="20"/>
          <w:szCs w:val="20"/>
          <w:rtl/>
          <w:lang w:bidi="fa-IR"/>
        </w:rPr>
        <w:t xml:space="preserve"> ارشد هوش مصنوعی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 xml:space="preserve">، دانشکده </w:t>
      </w:r>
      <w:r w:rsidR="00DC4E78">
        <w:rPr>
          <w:rFonts w:eastAsia="MS Mincho" w:cs="B Mitra" w:hint="cs"/>
          <w:sz w:val="20"/>
          <w:szCs w:val="20"/>
          <w:rtl/>
          <w:lang w:bidi="fa-IR"/>
        </w:rPr>
        <w:t>مهندسی</w:t>
      </w:r>
      <w:r w:rsidRPr="00F71FB2">
        <w:rPr>
          <w:rFonts w:eastAsia="MS Mincho" w:cs="B Mitra" w:hint="cs"/>
          <w:sz w:val="20"/>
          <w:szCs w:val="20"/>
          <w:rtl/>
          <w:lang w:bidi="fa-IR"/>
        </w:rPr>
        <w:t>، دانشگاه فردوسی، مشهد</w:t>
      </w:r>
    </w:p>
    <w:p w14:paraId="47B55874" w14:textId="130F47EA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4C469374" w14:textId="77777777" w:rsidR="00E63164" w:rsidRDefault="00E63164" w:rsidP="006856FE">
      <w:pPr>
        <w:rPr>
          <w:rFonts w:eastAsia="MS Mincho" w:cs="B Mitra"/>
          <w:sz w:val="20"/>
          <w:szCs w:val="20"/>
          <w:rtl/>
          <w:lang w:bidi="fa-IR"/>
        </w:rPr>
      </w:pPr>
    </w:p>
    <w:p w14:paraId="0A87598B" w14:textId="77777777" w:rsidR="00E63164" w:rsidRPr="009565BD" w:rsidRDefault="00E63164" w:rsidP="00E63164">
      <w:pPr>
        <w:spacing w:line="360" w:lineRule="auto"/>
        <w:jc w:val="center"/>
        <w:rPr>
          <w:rFonts w:cs="B Titr"/>
          <w:b/>
          <w:bCs/>
        </w:rPr>
      </w:pPr>
      <w:r w:rsidRPr="009565BD">
        <w:rPr>
          <w:rFonts w:cs="B Titr" w:hint="cs"/>
          <w:b/>
          <w:bCs/>
          <w:rtl/>
        </w:rPr>
        <w:t>چک</w:t>
      </w:r>
      <w:r>
        <w:rPr>
          <w:rFonts w:cs="B Titr" w:hint="cs"/>
          <w:b/>
          <w:bCs/>
          <w:rtl/>
        </w:rPr>
        <w:t>ی</w:t>
      </w:r>
      <w:r w:rsidRPr="009565BD">
        <w:rPr>
          <w:rFonts w:cs="B Titr" w:hint="cs"/>
          <w:b/>
          <w:bCs/>
          <w:rtl/>
        </w:rPr>
        <w:t>ده</w:t>
      </w:r>
    </w:p>
    <w:p w14:paraId="45308FF5" w14:textId="45EBABBB" w:rsidR="00A346F4" w:rsidRDefault="001D2591" w:rsidP="00BB098F">
      <w:pPr>
        <w:spacing w:before="120"/>
        <w:ind w:firstLine="289"/>
        <w:rPr>
          <w:rtl/>
          <w:lang w:bidi="fa-IR"/>
        </w:rPr>
      </w:pPr>
      <w:r>
        <w:t xml:space="preserve"> </w:t>
      </w:r>
      <w:r w:rsidR="00A346F4">
        <w:rPr>
          <w:rFonts w:hint="cs"/>
          <w:rtl/>
          <w:lang w:bidi="fa-IR"/>
        </w:rPr>
        <w:t>د</w:t>
      </w:r>
      <w:r w:rsidR="00A346F4">
        <w:rPr>
          <w:rtl/>
          <w:lang w:bidi="fa-IR"/>
        </w:rPr>
        <w:t xml:space="preserve">ر </w:t>
      </w:r>
      <w:r w:rsidR="00CA328F">
        <w:rPr>
          <w:rFonts w:hint="cs"/>
          <w:rtl/>
          <w:lang w:bidi="fa-IR"/>
        </w:rPr>
        <w:t xml:space="preserve">این چالش قصد داریم که </w:t>
      </w:r>
      <w:bookmarkStart w:id="2" w:name="_Hlk109712160"/>
      <w:r w:rsidR="00FD00AD">
        <w:rPr>
          <w:rFonts w:hint="cs"/>
          <w:rtl/>
          <w:lang w:bidi="fa-IR"/>
        </w:rPr>
        <w:t>ابتدا با دریافت تعداد</w:t>
      </w:r>
      <w:r w:rsidR="00240B5D">
        <w:rPr>
          <w:rFonts w:hint="cs"/>
          <w:rtl/>
          <w:lang w:bidi="fa-IR"/>
        </w:rPr>
        <w:t>ی</w:t>
      </w:r>
      <w:r w:rsidR="00FD00AD">
        <w:rPr>
          <w:rFonts w:hint="cs"/>
          <w:rtl/>
          <w:lang w:bidi="fa-IR"/>
        </w:rPr>
        <w:t xml:space="preserve"> تگ از کاربر و ارسال آن به سرور درخواست دهیم که لیستی از آبجکت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های مورد نظر را که آن تگ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های مدنظر کاربر را دارد، به ما برگرداند. سپس با این لیست، عملیات مرتب سازی و صفحه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بندی را با توجه به نیاز کاربر انجام می</w:t>
      </w:r>
      <w:r w:rsidR="00FD00AD">
        <w:rPr>
          <w:rtl/>
          <w:lang w:bidi="fa-IR"/>
        </w:rPr>
        <w:softHyphen/>
      </w:r>
      <w:r w:rsidR="00FD00AD">
        <w:rPr>
          <w:rFonts w:hint="cs"/>
          <w:rtl/>
          <w:lang w:bidi="fa-IR"/>
        </w:rPr>
        <w:t>دهیم</w:t>
      </w:r>
      <w:bookmarkEnd w:id="2"/>
      <w:r w:rsidR="00FD00AD">
        <w:rPr>
          <w:rFonts w:hint="cs"/>
          <w:rtl/>
          <w:lang w:bidi="fa-IR"/>
        </w:rPr>
        <w:t>.</w:t>
      </w:r>
      <w:r w:rsidR="00AA3AE1">
        <w:rPr>
          <w:rFonts w:hint="cs"/>
          <w:rtl/>
          <w:lang w:bidi="fa-IR"/>
        </w:rPr>
        <w:t xml:space="preserve"> این برنامه را با زبان </w:t>
      </w:r>
      <w:r w:rsidR="00AA3AE1">
        <w:rPr>
          <w:lang w:bidi="fa-IR"/>
        </w:rPr>
        <w:t>node.js</w:t>
      </w:r>
      <w:r w:rsidR="00AA3AE1">
        <w:rPr>
          <w:rFonts w:hint="cs"/>
          <w:rtl/>
          <w:lang w:bidi="fa-IR"/>
        </w:rPr>
        <w:t xml:space="preserve"> نوشته</w:t>
      </w:r>
      <w:r w:rsidR="00AA3AE1">
        <w:rPr>
          <w:rtl/>
          <w:lang w:bidi="fa-IR"/>
        </w:rPr>
        <w:softHyphen/>
      </w:r>
      <w:r w:rsidR="00AA3AE1">
        <w:rPr>
          <w:rFonts w:hint="cs"/>
          <w:rtl/>
          <w:lang w:bidi="fa-IR"/>
        </w:rPr>
        <w:t>ایم.</w:t>
      </w:r>
    </w:p>
    <w:bookmarkEnd w:id="0"/>
    <w:bookmarkEnd w:id="1"/>
    <w:p w14:paraId="74738C3C" w14:textId="2B5038F1" w:rsidR="005446D0" w:rsidRDefault="00361D13" w:rsidP="0075438E">
      <w:pPr>
        <w:pStyle w:val="Heading1"/>
      </w:pPr>
      <w:r>
        <w:rPr>
          <w:rFonts w:hint="cs"/>
          <w:rtl/>
        </w:rPr>
        <w:lastRenderedPageBreak/>
        <w:t>شرح تکنیکال</w:t>
      </w:r>
    </w:p>
    <w:p w14:paraId="35471775" w14:textId="58A6FF76" w:rsidR="00691FC0" w:rsidRDefault="00FD00AD" w:rsidP="0013614C">
      <w:pPr>
        <w:ind w:firstLine="288"/>
        <w:rPr>
          <w:rtl/>
          <w:lang w:bidi="fa-IR"/>
        </w:rPr>
      </w:pPr>
      <w:r w:rsidRPr="00FD00AD">
        <w:rPr>
          <w:rtl/>
          <w:lang w:bidi="fa-IR"/>
        </w:rPr>
        <w:t>ابتدا با در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افت</w:t>
      </w:r>
      <w:r w:rsidRPr="00FD00AD">
        <w:rPr>
          <w:rtl/>
          <w:lang w:bidi="fa-IR"/>
        </w:rPr>
        <w:t xml:space="preserve"> تعداد تگ از کاربر و ارسال آن به سرور درخواست م</w:t>
      </w:r>
      <w:r w:rsidRPr="00FD00AD">
        <w:rPr>
          <w:rFonts w:hint="cs"/>
          <w:rtl/>
          <w:lang w:bidi="fa-IR"/>
        </w:rPr>
        <w:t>ی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دهی</w:t>
      </w:r>
      <w:r w:rsidRPr="00FD00AD">
        <w:rPr>
          <w:rFonts w:hint="eastAsia"/>
          <w:rtl/>
          <w:lang w:bidi="fa-IR"/>
        </w:rPr>
        <w:t>م</w:t>
      </w:r>
      <w:r w:rsidRPr="00FD00AD">
        <w:rPr>
          <w:rtl/>
          <w:lang w:bidi="fa-IR"/>
        </w:rPr>
        <w:t xml:space="preserve"> که ل</w:t>
      </w:r>
      <w:r w:rsidRPr="00FD00AD">
        <w:rPr>
          <w:rFonts w:hint="cs"/>
          <w:rtl/>
          <w:lang w:bidi="fa-IR"/>
        </w:rPr>
        <w:t>ی</w:t>
      </w:r>
      <w:r w:rsidRPr="00FD00AD">
        <w:rPr>
          <w:rFonts w:hint="eastAsia"/>
          <w:rtl/>
          <w:lang w:bidi="fa-IR"/>
        </w:rPr>
        <w:t>ست</w:t>
      </w:r>
      <w:r w:rsidRPr="00FD00AD">
        <w:rPr>
          <w:rFonts w:hint="cs"/>
          <w:rtl/>
          <w:lang w:bidi="fa-IR"/>
        </w:rPr>
        <w:t>ی</w:t>
      </w:r>
      <w:r w:rsidRPr="00FD00AD">
        <w:rPr>
          <w:rtl/>
          <w:lang w:bidi="fa-IR"/>
        </w:rPr>
        <w:t xml:space="preserve"> از آبجکت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های</w:t>
      </w:r>
      <w:r w:rsidRPr="00FD00AD">
        <w:rPr>
          <w:rtl/>
          <w:lang w:bidi="fa-IR"/>
        </w:rPr>
        <w:t xml:space="preserve"> مورد نظر را که آن تگ</w:t>
      </w:r>
      <w:r w:rsidR="00716377">
        <w:rPr>
          <w:rFonts w:ascii="Calibri" w:hAnsi="Calibri" w:cs="Calibri"/>
          <w:lang w:bidi="fa-IR"/>
        </w:rPr>
        <w:softHyphen/>
      </w:r>
      <w:r w:rsidRPr="00FD00AD">
        <w:rPr>
          <w:rFonts w:hint="cs"/>
          <w:rtl/>
          <w:lang w:bidi="fa-IR"/>
        </w:rPr>
        <w:t>های</w:t>
      </w:r>
      <w:r w:rsidRPr="00FD00AD">
        <w:rPr>
          <w:rtl/>
          <w:lang w:bidi="fa-IR"/>
        </w:rPr>
        <w:t xml:space="preserve"> مدنظر کاربر را دارد، به ما برگرداند. </w:t>
      </w:r>
      <w:r w:rsidR="00691FC0">
        <w:rPr>
          <w:rFonts w:hint="cs"/>
          <w:rtl/>
          <w:lang w:bidi="fa-IR"/>
        </w:rPr>
        <w:t>به دلیل اینکه به سرور دسترسی نداریم، یک شبیه</w:t>
      </w:r>
      <w:r w:rsidR="00691FC0">
        <w:rPr>
          <w:rtl/>
          <w:lang w:bidi="fa-IR"/>
        </w:rPr>
        <w:softHyphen/>
      </w:r>
      <w:r w:rsidR="00691FC0">
        <w:rPr>
          <w:rFonts w:hint="cs"/>
          <w:rtl/>
          <w:lang w:bidi="fa-IR"/>
        </w:rPr>
        <w:t xml:space="preserve">سازی برای سرور نوشتیم؛ به این صورت که از فایل </w:t>
      </w:r>
      <w:proofErr w:type="spellStart"/>
      <w:r w:rsidR="00691FC0">
        <w:rPr>
          <w:lang w:bidi="fa-IR"/>
        </w:rPr>
        <w:t>sample.json</w:t>
      </w:r>
      <w:proofErr w:type="spellEnd"/>
      <w:r w:rsidR="00691FC0">
        <w:rPr>
          <w:rFonts w:hint="cs"/>
          <w:rtl/>
          <w:lang w:bidi="fa-IR"/>
        </w:rPr>
        <w:t xml:space="preserve"> که تعدادی آبجکت نمونه وجود دارد</w:t>
      </w:r>
      <w:r w:rsidR="009620D9">
        <w:rPr>
          <w:rFonts w:hint="cs"/>
          <w:rtl/>
          <w:lang w:bidi="fa-IR"/>
        </w:rPr>
        <w:t>، میخوانیم و به درخواست ارسال شده پاسخ می</w:t>
      </w:r>
      <w:r w:rsidR="009620D9">
        <w:rPr>
          <w:rtl/>
          <w:lang w:bidi="fa-IR"/>
        </w:rPr>
        <w:softHyphen/>
      </w:r>
      <w:r w:rsidR="009620D9">
        <w:rPr>
          <w:rFonts w:hint="cs"/>
          <w:rtl/>
          <w:lang w:bidi="fa-IR"/>
        </w:rPr>
        <w:t>دهیم.</w:t>
      </w:r>
    </w:p>
    <w:p w14:paraId="19A341F6" w14:textId="544E0A68" w:rsidR="001B6942" w:rsidRDefault="001B6942" w:rsidP="00AC5775">
      <w:pPr>
        <w:ind w:firstLine="288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بخش اصلی برنامه، ابتدا </w:t>
      </w:r>
      <w:r w:rsidR="0075518B">
        <w:rPr>
          <w:rFonts w:hint="cs"/>
          <w:rtl/>
          <w:lang w:bidi="fa-IR"/>
        </w:rPr>
        <w:t xml:space="preserve">پارامترهای </w:t>
      </w:r>
      <w:r w:rsidR="00AC5775">
        <w:rPr>
          <w:lang w:bidi="fa-IR"/>
        </w:rPr>
        <w:t>Tags</w:t>
      </w:r>
      <w:r w:rsidR="00AC5775">
        <w:rPr>
          <w:rFonts w:hint="cs"/>
          <w:rtl/>
          <w:lang w:bidi="fa-IR"/>
        </w:rPr>
        <w:t>،</w:t>
      </w:r>
      <w:r w:rsidR="00BF7C5D">
        <w:rPr>
          <w:rFonts w:hint="cs"/>
          <w:rtl/>
          <w:lang w:bidi="fa-IR"/>
        </w:rPr>
        <w:t xml:space="preserve"> </w:t>
      </w:r>
      <w:proofErr w:type="spellStart"/>
      <w:r w:rsidR="00AC5775">
        <w:rPr>
          <w:lang w:bidi="fa-IR"/>
        </w:rPr>
        <w:t>SortIndex</w:t>
      </w:r>
      <w:proofErr w:type="spellEnd"/>
      <w:r w:rsidR="00AC5775">
        <w:rPr>
          <w:rFonts w:hint="cs"/>
          <w:rtl/>
          <w:lang w:bidi="fa-IR"/>
        </w:rPr>
        <w:t xml:space="preserve">، </w:t>
      </w:r>
      <w:proofErr w:type="spellStart"/>
      <w:r w:rsidR="00AC5775">
        <w:rPr>
          <w:lang w:bidi="fa-IR"/>
        </w:rPr>
        <w:t>PageSize</w:t>
      </w:r>
      <w:proofErr w:type="spellEnd"/>
      <w:r w:rsidR="00AC5775">
        <w:rPr>
          <w:rFonts w:hint="cs"/>
          <w:rtl/>
          <w:lang w:bidi="fa-IR"/>
        </w:rPr>
        <w:t xml:space="preserve"> و </w:t>
      </w:r>
      <w:r w:rsidR="00AC5775">
        <w:rPr>
          <w:lang w:bidi="fa-IR"/>
        </w:rPr>
        <w:t xml:space="preserve"> </w:t>
      </w:r>
      <w:proofErr w:type="spellStart"/>
      <w:r w:rsidR="00AC5775">
        <w:rPr>
          <w:lang w:bidi="fa-IR"/>
        </w:rPr>
        <w:t>PageIndex</w:t>
      </w:r>
      <w:proofErr w:type="spellEnd"/>
      <w:r w:rsidR="0075518B">
        <w:rPr>
          <w:rFonts w:hint="cs"/>
          <w:rtl/>
          <w:lang w:bidi="fa-IR"/>
        </w:rPr>
        <w:t>از کاربر دریافت می</w:t>
      </w:r>
      <w:r w:rsidR="0075518B">
        <w:rPr>
          <w:rtl/>
          <w:lang w:bidi="fa-IR"/>
        </w:rPr>
        <w:softHyphen/>
      </w:r>
      <w:r w:rsidR="0075518B">
        <w:rPr>
          <w:rFonts w:hint="cs"/>
          <w:rtl/>
          <w:lang w:bidi="fa-IR"/>
        </w:rPr>
        <w:t xml:space="preserve">کنیم. </w:t>
      </w:r>
      <w:r w:rsidR="00810D71">
        <w:rPr>
          <w:rFonts w:hint="cs"/>
          <w:rtl/>
          <w:lang w:bidi="fa-IR"/>
        </w:rPr>
        <w:t xml:space="preserve">سپس متغییر </w:t>
      </w:r>
      <w:r w:rsidR="00810D71">
        <w:rPr>
          <w:lang w:bidi="fa-IR"/>
        </w:rPr>
        <w:t>Tags</w:t>
      </w:r>
      <w:r w:rsidR="00810D71">
        <w:rPr>
          <w:rFonts w:hint="cs"/>
          <w:rtl/>
          <w:lang w:bidi="fa-IR"/>
        </w:rPr>
        <w:t xml:space="preserve"> را به</w:t>
      </w:r>
      <w:r w:rsidR="00AC5775">
        <w:rPr>
          <w:rFonts w:hint="cs"/>
          <w:rtl/>
          <w:lang w:bidi="fa-IR"/>
        </w:rPr>
        <w:t xml:space="preserve"> صورت جیسون به</w:t>
      </w:r>
      <w:r w:rsidR="00810D71">
        <w:rPr>
          <w:rFonts w:hint="cs"/>
          <w:rtl/>
          <w:lang w:bidi="fa-IR"/>
        </w:rPr>
        <w:t xml:space="preserve"> سرور ارسال کرده و خروجی آن را در </w:t>
      </w:r>
      <w:proofErr w:type="spellStart"/>
      <w:r w:rsidR="00810D71">
        <w:rPr>
          <w:lang w:bidi="fa-IR"/>
        </w:rPr>
        <w:t>DataSet</w:t>
      </w:r>
      <w:proofErr w:type="spellEnd"/>
      <w:r w:rsidR="00810D71">
        <w:rPr>
          <w:rFonts w:hint="cs"/>
          <w:rtl/>
          <w:lang w:bidi="fa-IR"/>
        </w:rPr>
        <w:t xml:space="preserve"> ذخیره می</w:t>
      </w:r>
      <w:r w:rsidR="00810D71">
        <w:rPr>
          <w:rtl/>
          <w:lang w:bidi="fa-IR"/>
        </w:rPr>
        <w:softHyphen/>
      </w:r>
      <w:r w:rsidR="00810D71">
        <w:rPr>
          <w:rFonts w:hint="cs"/>
          <w:rtl/>
          <w:lang w:bidi="fa-IR"/>
        </w:rPr>
        <w:t>کنیم.</w:t>
      </w:r>
      <w:r w:rsidR="00AC5775">
        <w:rPr>
          <w:rFonts w:hint="cs"/>
          <w:rtl/>
          <w:lang w:bidi="fa-IR"/>
        </w:rPr>
        <w:t xml:space="preserve"> </w:t>
      </w:r>
    </w:p>
    <w:p w14:paraId="29DD0F8A" w14:textId="74F36BE4" w:rsidR="00071FD6" w:rsidRDefault="00AC5775" w:rsidP="00AC5775">
      <w:pPr>
        <w:ind w:firstLine="288"/>
        <w:rPr>
          <w:rtl/>
          <w:lang w:bidi="fa-IR"/>
        </w:rPr>
      </w:pPr>
      <w:r>
        <w:rPr>
          <w:rFonts w:hint="cs"/>
          <w:rtl/>
          <w:lang w:bidi="fa-IR"/>
        </w:rPr>
        <w:t>زمانی که دریافت دیتاست از سرور به اتمام رسید</w:t>
      </w:r>
      <w:r w:rsidR="00FD00AD" w:rsidRPr="00FD00AD">
        <w:rPr>
          <w:rFonts w:hint="eastAsia"/>
          <w:rtl/>
          <w:lang w:bidi="fa-IR"/>
        </w:rPr>
        <w:t>،</w:t>
      </w:r>
      <w:r w:rsidR="00FD00AD" w:rsidRPr="00FD00AD">
        <w:rPr>
          <w:rtl/>
          <w:lang w:bidi="fa-IR"/>
        </w:rPr>
        <w:t xml:space="preserve"> عمل</w:t>
      </w:r>
      <w:r w:rsidR="00FD00AD" w:rsidRPr="00FD00AD">
        <w:rPr>
          <w:rFonts w:hint="cs"/>
          <w:rtl/>
          <w:lang w:bidi="fa-IR"/>
        </w:rPr>
        <w:t>ی</w:t>
      </w:r>
      <w:r w:rsidR="00FD00AD" w:rsidRPr="00FD00AD">
        <w:rPr>
          <w:rFonts w:hint="eastAsia"/>
          <w:rtl/>
          <w:lang w:bidi="fa-IR"/>
        </w:rPr>
        <w:t>ات</w:t>
      </w:r>
      <w:r w:rsidR="00FD00AD" w:rsidRPr="00FD00AD">
        <w:rPr>
          <w:rtl/>
          <w:lang w:bidi="fa-IR"/>
        </w:rPr>
        <w:t xml:space="preserve"> مرتب ساز</w:t>
      </w:r>
      <w:r w:rsidR="00FD00AD" w:rsidRPr="00FD00AD">
        <w:rPr>
          <w:rFonts w:hint="cs"/>
          <w:rtl/>
          <w:lang w:bidi="fa-IR"/>
        </w:rPr>
        <w:t>ی</w:t>
      </w:r>
      <w:r w:rsidR="00FD00AD" w:rsidRPr="00FD00AD">
        <w:rPr>
          <w:rtl/>
          <w:lang w:bidi="fa-IR"/>
        </w:rPr>
        <w:t xml:space="preserve"> و صفحه</w:t>
      </w:r>
      <w:r w:rsidR="00810D71">
        <w:rPr>
          <w:rFonts w:ascii="Calibri" w:hAnsi="Calibri" w:cs="Calibri"/>
          <w:rtl/>
          <w:lang w:bidi="fa-IR"/>
        </w:rPr>
        <w:softHyphen/>
      </w:r>
      <w:r w:rsidR="00FD00AD" w:rsidRPr="00FD00AD">
        <w:rPr>
          <w:rFonts w:hint="cs"/>
          <w:rtl/>
          <w:lang w:bidi="fa-IR"/>
        </w:rPr>
        <w:t>بندی</w:t>
      </w:r>
      <w:r w:rsidR="00FD00AD" w:rsidRPr="00FD00AD">
        <w:rPr>
          <w:rtl/>
          <w:lang w:bidi="fa-IR"/>
        </w:rPr>
        <w:t xml:space="preserve"> را با توجه به ن</w:t>
      </w:r>
      <w:r w:rsidR="00FD00AD" w:rsidRPr="00FD00AD">
        <w:rPr>
          <w:rFonts w:hint="cs"/>
          <w:rtl/>
          <w:lang w:bidi="fa-IR"/>
        </w:rPr>
        <w:t>ی</w:t>
      </w:r>
      <w:r w:rsidR="00FD00AD" w:rsidRPr="00FD00AD">
        <w:rPr>
          <w:rFonts w:hint="eastAsia"/>
          <w:rtl/>
          <w:lang w:bidi="fa-IR"/>
        </w:rPr>
        <w:t>از</w:t>
      </w:r>
      <w:r w:rsidR="00FD00AD" w:rsidRPr="00FD00AD">
        <w:rPr>
          <w:rtl/>
          <w:lang w:bidi="fa-IR"/>
        </w:rPr>
        <w:t xml:space="preserve"> کاربر انجام م</w:t>
      </w:r>
      <w:r w:rsidR="00FD00AD" w:rsidRPr="00FD00AD">
        <w:rPr>
          <w:rFonts w:hint="cs"/>
          <w:rtl/>
          <w:lang w:bidi="fa-IR"/>
        </w:rPr>
        <w:t>ی</w:t>
      </w:r>
      <w:r w:rsidR="00810D71">
        <w:rPr>
          <w:rFonts w:ascii="Calibri" w:hAnsi="Calibri" w:cs="Calibri"/>
          <w:rtl/>
          <w:lang w:bidi="fa-IR"/>
        </w:rPr>
        <w:softHyphen/>
      </w:r>
      <w:r w:rsidR="00FD00AD" w:rsidRPr="00FD00AD">
        <w:rPr>
          <w:rFonts w:hint="cs"/>
          <w:rtl/>
          <w:lang w:bidi="fa-IR"/>
        </w:rPr>
        <w:t>دهی</w:t>
      </w:r>
      <w:r w:rsidR="00FD00AD" w:rsidRPr="00FD00AD">
        <w:rPr>
          <w:rFonts w:hint="eastAsia"/>
          <w:rtl/>
          <w:lang w:bidi="fa-IR"/>
        </w:rPr>
        <w:t>م</w:t>
      </w:r>
      <w:r w:rsidR="006856FE" w:rsidRPr="006856FE">
        <w:rPr>
          <w:rtl/>
          <w:lang w:bidi="fa-IR"/>
        </w:rPr>
        <w:t>.</w:t>
      </w:r>
    </w:p>
    <w:p w14:paraId="397F0922" w14:textId="7E0A5713" w:rsidR="00BF7C5D" w:rsidRDefault="00BF7C5D" w:rsidP="00AC5775">
      <w:pPr>
        <w:ind w:firstLine="288"/>
        <w:rPr>
          <w:lang w:bidi="fa-IR"/>
        </w:rPr>
      </w:pPr>
      <w:r>
        <w:rPr>
          <w:rFonts w:hint="cs"/>
          <w:rtl/>
          <w:lang w:bidi="fa-IR"/>
        </w:rPr>
        <w:t xml:space="preserve">بر اساس مقدار </w:t>
      </w:r>
      <w:proofErr w:type="spellStart"/>
      <w:r>
        <w:rPr>
          <w:lang w:bidi="fa-IR"/>
        </w:rPr>
        <w:t>SortIndex</w:t>
      </w:r>
      <w:proofErr w:type="spellEnd"/>
      <w:r>
        <w:rPr>
          <w:rFonts w:hint="cs"/>
          <w:rtl/>
          <w:lang w:bidi="fa-IR"/>
        </w:rPr>
        <w:t xml:space="preserve"> که از کاربر دریافت کردیم از لیست </w:t>
      </w:r>
      <w:r>
        <w:rPr>
          <w:lang w:bidi="fa-IR"/>
        </w:rPr>
        <w:t>Tags</w:t>
      </w:r>
      <w:r>
        <w:rPr>
          <w:rFonts w:hint="cs"/>
          <w:rtl/>
          <w:lang w:bidi="fa-IR"/>
        </w:rPr>
        <w:t xml:space="preserve">های </w:t>
      </w:r>
      <w:proofErr w:type="spellStart"/>
      <w:r>
        <w:rPr>
          <w:lang w:bidi="fa-IR"/>
        </w:rPr>
        <w:t>DataSet</w:t>
      </w:r>
      <w:proofErr w:type="spellEnd"/>
      <w:r>
        <w:rPr>
          <w:rFonts w:hint="cs"/>
          <w:rtl/>
          <w:lang w:bidi="fa-IR"/>
        </w:rPr>
        <w:t xml:space="preserve"> بر اساس اندیس مورد نظر مرتب سازی را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 بعد از مرتب سازی برای صفحه بندی آبجکت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دو حلقه تودرتو استفاده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صفحه بندی را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 و در انتها</w:t>
      </w:r>
      <w:r w:rsidR="002665FA">
        <w:rPr>
          <w:rFonts w:hint="cs"/>
          <w:rtl/>
          <w:lang w:bidi="fa-IR"/>
        </w:rPr>
        <w:t xml:space="preserve"> باتوجه به مقدار</w:t>
      </w:r>
      <w:r>
        <w:rPr>
          <w:rFonts w:hint="cs"/>
          <w:rtl/>
          <w:lang w:bidi="fa-IR"/>
        </w:rPr>
        <w:t xml:space="preserve"> </w:t>
      </w:r>
      <w:proofErr w:type="spellStart"/>
      <w:r w:rsidR="002665FA">
        <w:rPr>
          <w:lang w:bidi="fa-IR"/>
        </w:rPr>
        <w:t>PageIndex</w:t>
      </w:r>
      <w:proofErr w:type="spellEnd"/>
      <w:r w:rsidR="002665FA">
        <w:rPr>
          <w:rFonts w:hint="cs"/>
          <w:rtl/>
          <w:lang w:bidi="fa-IR"/>
        </w:rPr>
        <w:t xml:space="preserve"> صفحه مورد نظر کاربر را برمیگردانیم.</w:t>
      </w:r>
    </w:p>
    <w:p w14:paraId="04111969" w14:textId="5AE6E0D4" w:rsidR="005446D0" w:rsidRPr="009565BD" w:rsidRDefault="00361D13" w:rsidP="00620895">
      <w:pPr>
        <w:pStyle w:val="Heading1"/>
      </w:pPr>
      <w:r>
        <w:rPr>
          <w:rFonts w:hint="cs"/>
          <w:rtl/>
        </w:rPr>
        <w:lastRenderedPageBreak/>
        <w:t>شرح نتایج</w:t>
      </w:r>
    </w:p>
    <w:p w14:paraId="4DEFFBD2" w14:textId="59E8625A" w:rsidR="007E0EC4" w:rsidRDefault="00A606C9" w:rsidP="007E0EC4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برای تست، از تعدادی نمونه زیر استفاده کردیم</w:t>
      </w:r>
      <w:r w:rsidR="00B97A84">
        <w:rPr>
          <w:rFonts w:hint="cs"/>
          <w:rtl/>
          <w:lang w:bidi="fa-IR"/>
        </w:rPr>
        <w:t>.</w:t>
      </w:r>
    </w:p>
    <w:p w14:paraId="7A9C104A" w14:textId="77777777" w:rsidR="00A606C9" w:rsidRPr="00A606C9" w:rsidRDefault="00A606C9" w:rsidP="00A606C9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15"/>
          <w:szCs w:val="15"/>
        </w:rPr>
      </w:pPr>
      <w:r w:rsidRPr="00A606C9">
        <w:rPr>
          <w:rFonts w:ascii="Courier New" w:hAnsi="Courier New" w:cs="Courier New"/>
          <w:color w:val="939293"/>
          <w:sz w:val="15"/>
          <w:szCs w:val="15"/>
        </w:rPr>
        <w:t>[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"date20121218"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2"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"date20130618"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"date20110128"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"date20190823"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"date20171017"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"date20120815"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1"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"date20130327"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"date20190923"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"date20171117"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"date20171017"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1"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"date20110909"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5"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"date20190923"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4"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{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"UUID"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"fghj-98765-wdejg-re4t5"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"Tags"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: [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"enc_base64"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,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"active"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],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 xml:space="preserve">       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"Data"</w:t>
      </w:r>
      <w:r w:rsidRPr="00A606C9">
        <w:rPr>
          <w:rFonts w:ascii="Courier New" w:hAnsi="Courier New" w:cs="Courier New"/>
          <w:color w:val="939293"/>
          <w:sz w:val="15"/>
          <w:szCs w:val="15"/>
        </w:rPr>
        <w:t xml:space="preserve">: </w:t>
      </w:r>
      <w:r w:rsidRPr="00A606C9">
        <w:rPr>
          <w:rFonts w:ascii="Courier New" w:hAnsi="Courier New" w:cs="Courier New"/>
          <w:color w:val="FFD866"/>
          <w:sz w:val="15"/>
          <w:szCs w:val="15"/>
        </w:rPr>
        <w:t>"test 3"</w:t>
      </w:r>
      <w:r w:rsidRPr="00A606C9">
        <w:rPr>
          <w:rFonts w:ascii="Courier New" w:hAnsi="Courier New" w:cs="Courier New"/>
          <w:color w:val="FFD866"/>
          <w:sz w:val="15"/>
          <w:szCs w:val="15"/>
        </w:rPr>
        <w:br/>
        <w:t xml:space="preserve">    </w:t>
      </w:r>
      <w:r w:rsidRPr="00A606C9">
        <w:rPr>
          <w:rFonts w:ascii="Courier New" w:hAnsi="Courier New" w:cs="Courier New"/>
          <w:color w:val="939293"/>
          <w:sz w:val="15"/>
          <w:szCs w:val="15"/>
        </w:rPr>
        <w:t>}</w:t>
      </w:r>
      <w:r w:rsidRPr="00A606C9">
        <w:rPr>
          <w:rFonts w:ascii="Courier New" w:hAnsi="Courier New" w:cs="Courier New"/>
          <w:color w:val="939293"/>
          <w:sz w:val="15"/>
          <w:szCs w:val="15"/>
        </w:rPr>
        <w:br/>
        <w:t>]</w:t>
      </w:r>
    </w:p>
    <w:p w14:paraId="1B516CFA" w14:textId="77777777" w:rsidR="00B97A84" w:rsidRDefault="00B97A84" w:rsidP="007E0EC4">
      <w:pPr>
        <w:pStyle w:val="NewParagraph"/>
        <w:rPr>
          <w:rtl/>
          <w:lang w:bidi="fa-IR"/>
        </w:rPr>
      </w:pPr>
    </w:p>
    <w:p w14:paraId="075D9DDA" w14:textId="65F29D6B" w:rsidR="00B97A84" w:rsidRDefault="00A606C9" w:rsidP="007E0EC4">
      <w:pPr>
        <w:pStyle w:val="NewParagraph"/>
        <w:rPr>
          <w:rtl/>
          <w:lang w:bidi="fa-IR"/>
        </w:rPr>
      </w:pPr>
      <w:r>
        <w:rPr>
          <w:rFonts w:hint="cs"/>
          <w:rtl/>
          <w:lang w:bidi="fa-IR"/>
        </w:rPr>
        <w:t>نتایج به صورت زیر است.</w:t>
      </w:r>
    </w:p>
    <w:p w14:paraId="3A62D12E" w14:textId="1B6ECBBE" w:rsidR="00D64C7C" w:rsidRDefault="00D64C7C" w:rsidP="00D64C7C">
      <w:pPr>
        <w:pStyle w:val="Figures"/>
      </w:pPr>
      <w:r w:rsidRPr="00D64C7C">
        <w:drawing>
          <wp:inline distT="0" distB="0" distL="0" distR="0" wp14:anchorId="048B0235" wp14:editId="445FCA59">
            <wp:extent cx="5579745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633" w14:textId="678CBA93" w:rsidR="006812A8" w:rsidRDefault="00D64C7C" w:rsidP="00D64C7C">
      <w:pPr>
        <w:pStyle w:val="Caption"/>
        <w:rPr>
          <w:rtl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E58FC">
        <w:rPr>
          <w:noProof/>
          <w:rtl/>
        </w:rPr>
        <w:t>‏2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E58FC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</w:rPr>
        <w:t xml:space="preserve">-نتیجه تست کد </w:t>
      </w:r>
      <w:r>
        <w:rPr>
          <w:noProof/>
        </w:rPr>
        <w:t>index.js</w:t>
      </w:r>
      <w:r>
        <w:rPr>
          <w:rFonts w:hint="cs"/>
          <w:noProof/>
          <w:rtl/>
        </w:rPr>
        <w:t xml:space="preserve"> بر روی نمونه</w:t>
      </w:r>
      <w:r>
        <w:rPr>
          <w:noProof/>
          <w:rtl/>
        </w:rPr>
        <w:softHyphen/>
      </w:r>
      <w:r>
        <w:rPr>
          <w:rFonts w:hint="cs"/>
          <w:noProof/>
          <w:rtl/>
        </w:rPr>
        <w:t>های بالا</w:t>
      </w:r>
    </w:p>
    <w:p w14:paraId="17B56586" w14:textId="58B6ED5F" w:rsidR="002D4090" w:rsidRDefault="002D4090" w:rsidP="002D4090">
      <w:pPr>
        <w:keepNext/>
        <w:pageBreakBefore/>
        <w:spacing w:before="240" w:after="240"/>
        <w:outlineLvl w:val="0"/>
        <w:rPr>
          <w:rFonts w:cs="B Titr"/>
          <w:b/>
          <w:bCs/>
          <w:kern w:val="32"/>
          <w:sz w:val="36"/>
          <w:szCs w:val="36"/>
        </w:rPr>
      </w:pPr>
      <w:r>
        <w:rPr>
          <w:rFonts w:cs="B Titr" w:hint="cs"/>
          <w:b/>
          <w:bCs/>
          <w:kern w:val="32"/>
          <w:sz w:val="36"/>
          <w:szCs w:val="36"/>
          <w:rtl/>
        </w:rPr>
        <w:lastRenderedPageBreak/>
        <w:t>پیوست</w:t>
      </w:r>
    </w:p>
    <w:p w14:paraId="7CBD2EE6" w14:textId="488C003D" w:rsidR="00E66BA4" w:rsidRPr="00E66BA4" w:rsidRDefault="00EC339A" w:rsidP="00E66BA4">
      <w:pPr>
        <w:pStyle w:val="Title"/>
        <w:bidi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کد </w:t>
      </w:r>
      <w:r w:rsidR="001370DA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فایل </w:t>
      </w:r>
      <w:r w:rsidR="001370DA">
        <w:rPr>
          <w:rFonts w:asciiTheme="majorBidi" w:hAnsiTheme="majorBidi" w:cs="B Nazanin"/>
          <w:b/>
          <w:bCs/>
          <w:sz w:val="28"/>
          <w:szCs w:val="28"/>
        </w:rPr>
        <w:t>server.js</w:t>
      </w:r>
    </w:p>
    <w:p w14:paraId="005E1FE2" w14:textId="77777777" w:rsidR="00F93D8E" w:rsidRDefault="001B6942" w:rsidP="001B6942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939293"/>
          <w:sz w:val="20"/>
          <w:szCs w:val="20"/>
        </w:rPr>
      </w:pP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http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'http'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3"/>
          <w:szCs w:val="23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log4js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'log4js'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fs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'fs'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logger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log4js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getLogger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proofErr w:type="gramStart"/>
      <w:r w:rsidRPr="001B6942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level</w:t>
      </w:r>
      <w:proofErr w:type="spellEnd"/>
      <w:proofErr w:type="gramEnd"/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'debug'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port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process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env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port</w:t>
      </w:r>
      <w:proofErr w:type="spellEnd"/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|| </w:t>
      </w:r>
      <w:r w:rsidRPr="001B6942">
        <w:rPr>
          <w:rFonts w:ascii="Courier New" w:hAnsi="Courier New" w:cs="Courier New"/>
          <w:color w:val="AB9DF2"/>
          <w:sz w:val="20"/>
          <w:szCs w:val="20"/>
        </w:rPr>
        <w:t>5000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;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server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http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createServer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</w:t>
      </w:r>
      <w:r w:rsidRPr="001B6942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{</w:t>
      </w:r>
      <w:r w:rsidRPr="001B6942">
        <w:rPr>
          <w:rFonts w:ascii="Courier New" w:hAnsi="Courier New" w:cs="Courier New"/>
          <w:color w:val="939293"/>
          <w:sz w:val="20"/>
          <w:szCs w:val="20"/>
        </w:rPr>
        <w:br/>
      </w:r>
      <w:r w:rsidRPr="001B6942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</w:t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req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url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== 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'/search'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 {</w:t>
      </w:r>
    </w:p>
    <w:p w14:paraId="7FF79833" w14:textId="78C2E79D" w:rsidR="001B6942" w:rsidRPr="001B6942" w:rsidRDefault="00F93D8E" w:rsidP="00F93D8E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20"/>
          <w:szCs w:val="20"/>
        </w:rPr>
      </w:pPr>
      <w:r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        </w:t>
      </w:r>
      <w:r w:rsidRPr="001B6942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1B6942">
        <w:rPr>
          <w:rFonts w:ascii="Courier New" w:hAnsi="Courier New" w:cs="Courier New"/>
          <w:color w:val="FCFCFA"/>
          <w:sz w:val="20"/>
          <w:szCs w:val="20"/>
        </w:rPr>
        <w:t xml:space="preserve">sample </w:t>
      </w:r>
      <w:r w:rsidRPr="001B6942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proofErr w:type="gramStart"/>
      <w:r w:rsidRPr="001B6942">
        <w:rPr>
          <w:rFonts w:ascii="Courier New" w:hAnsi="Courier New" w:cs="Courier New"/>
          <w:color w:val="FCFCFA"/>
          <w:sz w:val="20"/>
          <w:szCs w:val="20"/>
        </w:rPr>
        <w:t>fs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Pr="001B6942">
        <w:rPr>
          <w:rFonts w:ascii="Courier New" w:hAnsi="Courier New" w:cs="Courier New"/>
          <w:color w:val="FCFCFA"/>
          <w:sz w:val="20"/>
          <w:szCs w:val="20"/>
        </w:rPr>
        <w:t>readFileSync</w:t>
      </w:r>
      <w:proofErr w:type="spellEnd"/>
      <w:proofErr w:type="gramEnd"/>
      <w:r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Pr="001B6942">
        <w:rPr>
          <w:rFonts w:ascii="Courier New" w:hAnsi="Courier New" w:cs="Courier New"/>
          <w:color w:val="FFD866"/>
          <w:sz w:val="20"/>
          <w:szCs w:val="20"/>
        </w:rPr>
        <w:t>'</w:t>
      </w:r>
      <w:proofErr w:type="spellStart"/>
      <w:r w:rsidRPr="001B6942">
        <w:rPr>
          <w:rFonts w:ascii="Courier New" w:hAnsi="Courier New" w:cs="Courier New"/>
          <w:color w:val="FFD866"/>
          <w:sz w:val="20"/>
          <w:szCs w:val="20"/>
        </w:rPr>
        <w:t>sample.json</w:t>
      </w:r>
      <w:proofErr w:type="spellEnd"/>
      <w:r w:rsidRPr="001B6942">
        <w:rPr>
          <w:rFonts w:ascii="Courier New" w:hAnsi="Courier New" w:cs="Courier New"/>
          <w:color w:val="FFD866"/>
          <w:sz w:val="20"/>
          <w:szCs w:val="20"/>
        </w:rPr>
        <w:t>'</w:t>
      </w:r>
      <w:r w:rsidRPr="001B6942">
        <w:rPr>
          <w:rFonts w:ascii="Courier New" w:hAnsi="Courier New" w:cs="Courier New"/>
          <w:color w:val="939293"/>
          <w:sz w:val="20"/>
          <w:szCs w:val="20"/>
        </w:rPr>
        <w:t>).</w:t>
      </w:r>
      <w:proofErr w:type="spellStart"/>
      <w:r w:rsidRPr="001B6942">
        <w:rPr>
          <w:rFonts w:ascii="Courier New" w:hAnsi="Courier New" w:cs="Courier New"/>
          <w:color w:val="FCFCFA"/>
          <w:sz w:val="20"/>
          <w:szCs w:val="20"/>
        </w:rPr>
        <w:t>toString</w:t>
      </w:r>
      <w:proofErr w:type="spellEnd"/>
      <w:r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writeHead</w:t>
      </w:r>
      <w:proofErr w:type="spellEnd"/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="001B6942" w:rsidRPr="001B6942">
        <w:rPr>
          <w:rFonts w:ascii="Courier New" w:hAnsi="Courier New" w:cs="Courier New"/>
          <w:color w:val="AB9DF2"/>
          <w:sz w:val="20"/>
          <w:szCs w:val="20"/>
        </w:rPr>
        <w:t>200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write</w:t>
      </w:r>
      <w:proofErr w:type="spellEnd"/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sample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res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end</w:t>
      </w:r>
      <w:proofErr w:type="spellEnd"/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();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br/>
        <w:t>}).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listen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(</w:t>
      </w:r>
      <w:r w:rsidR="001B6942" w:rsidRPr="001B6942">
        <w:rPr>
          <w:rFonts w:ascii="Courier New" w:hAnsi="Courier New" w:cs="Courier New"/>
          <w:color w:val="FCFCFA"/>
          <w:sz w:val="20"/>
          <w:szCs w:val="20"/>
        </w:rPr>
        <w:t>port</w:t>
      </w:r>
      <w:r w:rsidR="001B6942" w:rsidRPr="001B6942">
        <w:rPr>
          <w:rFonts w:ascii="Courier New" w:hAnsi="Courier New" w:cs="Courier New"/>
          <w:color w:val="939293"/>
          <w:sz w:val="20"/>
          <w:szCs w:val="20"/>
        </w:rPr>
        <w:t>);</w:t>
      </w:r>
    </w:p>
    <w:p w14:paraId="62DED1B7" w14:textId="1E87D56A" w:rsidR="00707ECF" w:rsidRPr="00865733" w:rsidRDefault="00865733" w:rsidP="00865733">
      <w:pPr>
        <w:pStyle w:val="Title"/>
        <w:bidi/>
        <w:rPr>
          <w:rFonts w:asciiTheme="majorBidi" w:hAnsiTheme="majorBidi" w:cs="B Nazanin"/>
          <w:b/>
          <w:bCs/>
          <w:sz w:val="28"/>
          <w:szCs w:val="28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کد </w:t>
      </w:r>
      <w:r w:rsidR="00443970">
        <w:rPr>
          <w:rFonts w:asciiTheme="majorBidi" w:hAnsiTheme="majorBidi" w:cs="B Nazanin" w:hint="cs"/>
          <w:b/>
          <w:bCs/>
          <w:sz w:val="28"/>
          <w:szCs w:val="28"/>
          <w:rtl/>
        </w:rPr>
        <w:t xml:space="preserve">فایل </w:t>
      </w:r>
      <w:r w:rsidR="00443970">
        <w:rPr>
          <w:rFonts w:asciiTheme="majorBidi" w:hAnsiTheme="majorBidi" w:cs="B Nazanin"/>
          <w:b/>
          <w:bCs/>
          <w:sz w:val="28"/>
          <w:szCs w:val="28"/>
        </w:rPr>
        <w:t>index.js</w:t>
      </w:r>
    </w:p>
    <w:p w14:paraId="0FCD932F" w14:textId="36CFE165" w:rsidR="00BF2113" w:rsidRPr="00BF2113" w:rsidRDefault="00BF2113" w:rsidP="00BF2113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jc w:val="left"/>
        <w:rPr>
          <w:rFonts w:ascii="Courier New" w:hAnsi="Courier New" w:cs="Courier New"/>
          <w:color w:val="FCFCFA"/>
          <w:sz w:val="20"/>
          <w:szCs w:val="20"/>
        </w:rPr>
      </w:pP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http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'http'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log4js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require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'log4js'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logger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log4js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getLogger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level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'debug'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Tags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JSON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stringify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([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'enc_base64'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'active'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2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4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6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level 1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optionSearch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hostname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'localhost'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port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process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env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port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||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5000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path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'/search'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headers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'Content-Type'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'application/</w:t>
      </w:r>
      <w:proofErr w:type="spellStart"/>
      <w:r w:rsidRPr="00BF2113">
        <w:rPr>
          <w:rFonts w:ascii="Courier New" w:hAnsi="Courier New" w:cs="Courier New"/>
          <w:color w:val="FFD866"/>
          <w:sz w:val="20"/>
          <w:szCs w:val="20"/>
        </w:rPr>
        <w:t>json</w:t>
      </w:r>
      <w:proofErr w:type="spellEnd"/>
      <w:r w:rsidRPr="00BF2113">
        <w:rPr>
          <w:rFonts w:ascii="Courier New" w:hAnsi="Courier New" w:cs="Courier New"/>
          <w:color w:val="FFD866"/>
          <w:sz w:val="20"/>
          <w:szCs w:val="20"/>
        </w:rPr>
        <w:t>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'Content-Length'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},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method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'POST'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timeout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: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120000</w:t>
      </w:r>
      <w:r w:rsidRPr="00BF2113">
        <w:rPr>
          <w:rFonts w:ascii="Courier New" w:hAnsi="Courier New" w:cs="Courier New"/>
          <w:color w:val="AB9DF2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t>};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reqSearch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http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request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optionSearch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, 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statusCode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200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on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'data'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, 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chunk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JSON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parse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chunk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});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lastRenderedPageBreak/>
        <w:t xml:space="preserve">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on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'end'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()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=&gt;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Sorting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//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 =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DataSet.sort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(a =&gt;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a.Tags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]);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//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logger.warn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sort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 quicksort(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, 0,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DataSet.length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 - 1);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data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of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try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catch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ex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data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Paging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Pages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Math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ceil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/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 xml:space="preserve">`length of Pages 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$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}</w:t>
      </w:r>
      <w:r w:rsidRPr="00BF2113">
        <w:rPr>
          <w:rFonts w:ascii="Courier New" w:hAnsi="Courier New" w:cs="Courier New"/>
          <w:color w:val="FFD866"/>
          <w:sz w:val="20"/>
          <w:szCs w:val="20"/>
        </w:rPr>
        <w:t>`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index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*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PageSize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)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+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index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page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!=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undefined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error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FD866"/>
          <w:sz w:val="20"/>
          <w:szCs w:val="20"/>
        </w:rPr>
        <w:t xml:space="preserve">`length of Pages is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$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len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}</w:t>
      </w:r>
      <w:r w:rsidRPr="00BF2113">
        <w:rPr>
          <w:rFonts w:ascii="Courier New" w:hAnsi="Courier New" w:cs="Courier New"/>
          <w:color w:val="FFD866"/>
          <w:sz w:val="20"/>
          <w:szCs w:val="20"/>
        </w:rPr>
        <w:t xml:space="preserve"> enter </w:t>
      </w:r>
      <w:proofErr w:type="spellStart"/>
      <w:r w:rsidRPr="00BF2113">
        <w:rPr>
          <w:rFonts w:ascii="Courier New" w:hAnsi="Courier New" w:cs="Courier New"/>
          <w:color w:val="FFD866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FFD866"/>
          <w:sz w:val="20"/>
          <w:szCs w:val="20"/>
        </w:rPr>
        <w:t>`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>else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logger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info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Pages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PageIndex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});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>});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reqSearch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write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reqSearch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end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///// functions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function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swap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temp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array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temp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>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function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sort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undefinedes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[];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0</w:t>
      </w:r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j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FF6188"/>
          <w:sz w:val="20"/>
          <w:szCs w:val="20"/>
        </w:rPr>
        <w:t>++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try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!=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undefined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if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]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&lt;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].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Tags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[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SortIndex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])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swap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j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else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swap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i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 xml:space="preserve">,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length</w:t>
      </w:r>
      <w:proofErr w:type="spellEnd"/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- </w:t>
      </w:r>
      <w:r w:rsidRPr="00BF2113">
        <w:rPr>
          <w:rFonts w:ascii="Courier New" w:hAnsi="Courier New" w:cs="Courier New"/>
          <w:color w:val="AB9DF2"/>
          <w:sz w:val="20"/>
          <w:szCs w:val="20"/>
        </w:rPr>
        <w:t>1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let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temp </w:t>
      </w:r>
      <w:r w:rsidRPr="00BF2113">
        <w:rPr>
          <w:rFonts w:ascii="Courier New" w:hAnsi="Courier New" w:cs="Courier New"/>
          <w:color w:val="FF6188"/>
          <w:sz w:val="20"/>
          <w:szCs w:val="20"/>
        </w:rPr>
        <w:t xml:space="preserve">=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pop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undefinedes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push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temp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catch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ex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lastRenderedPageBreak/>
        <w:t xml:space="preserve">   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for 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const </w:t>
      </w:r>
      <w:r w:rsidRPr="00BF2113">
        <w:rPr>
          <w:rFonts w:ascii="Courier New" w:hAnsi="Courier New" w:cs="Courier New"/>
          <w:color w:val="FCFCFA"/>
          <w:sz w:val="20"/>
          <w:szCs w:val="20"/>
        </w:rPr>
        <w:t xml:space="preserve">item </w:t>
      </w:r>
      <w:r w:rsidRPr="00BF2113">
        <w:rPr>
          <w:rFonts w:ascii="Courier New" w:hAnsi="Courier New" w:cs="Courier New"/>
          <w:i/>
          <w:iCs/>
          <w:color w:val="FF6188"/>
          <w:sz w:val="20"/>
          <w:szCs w:val="20"/>
        </w:rPr>
        <w:t xml:space="preserve">of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undefinedes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) {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    </w:t>
      </w:r>
      <w:proofErr w:type="spellStart"/>
      <w:r w:rsidRPr="00BF2113">
        <w:rPr>
          <w:rFonts w:ascii="Courier New" w:hAnsi="Courier New" w:cs="Courier New"/>
          <w:color w:val="FCFCFA"/>
          <w:sz w:val="20"/>
          <w:szCs w:val="20"/>
        </w:rPr>
        <w:t>DataSet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.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push</w:t>
      </w:r>
      <w:proofErr w:type="spellEnd"/>
      <w:r w:rsidRPr="00BF2113">
        <w:rPr>
          <w:rFonts w:ascii="Courier New" w:hAnsi="Courier New" w:cs="Courier New"/>
          <w:color w:val="939293"/>
          <w:sz w:val="20"/>
          <w:szCs w:val="20"/>
        </w:rPr>
        <w:t>(</w:t>
      </w:r>
      <w:r w:rsidRPr="00BF2113">
        <w:rPr>
          <w:rFonts w:ascii="Courier New" w:hAnsi="Courier New" w:cs="Courier New"/>
          <w:color w:val="FCFCFA"/>
          <w:sz w:val="20"/>
          <w:szCs w:val="20"/>
        </w:rPr>
        <w:t>item</w:t>
      </w:r>
      <w:r w:rsidRPr="00BF2113">
        <w:rPr>
          <w:rFonts w:ascii="Courier New" w:hAnsi="Courier New" w:cs="Courier New"/>
          <w:color w:val="939293"/>
          <w:sz w:val="20"/>
          <w:szCs w:val="20"/>
        </w:rPr>
        <w:t>);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  <w:t xml:space="preserve">    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 xml:space="preserve">// 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logger.warn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(</w:t>
      </w:r>
      <w:proofErr w:type="spellStart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undefinedes</w:t>
      </w:r>
      <w:proofErr w:type="spellEnd"/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t>);</w:t>
      </w:r>
      <w:r w:rsidRPr="00BF2113">
        <w:rPr>
          <w:rFonts w:ascii="Courier New" w:hAnsi="Courier New" w:cs="Courier New"/>
          <w:i/>
          <w:iCs/>
          <w:color w:val="727072"/>
          <w:sz w:val="20"/>
          <w:szCs w:val="20"/>
        </w:rPr>
        <w:br/>
      </w:r>
      <w:r w:rsidRPr="00BF2113">
        <w:rPr>
          <w:rFonts w:ascii="Courier New" w:hAnsi="Courier New" w:cs="Courier New"/>
          <w:color w:val="939293"/>
          <w:sz w:val="20"/>
          <w:szCs w:val="20"/>
        </w:rPr>
        <w:t>}</w:t>
      </w:r>
      <w:r w:rsidRPr="00BF2113">
        <w:rPr>
          <w:rFonts w:ascii="Courier New" w:hAnsi="Courier New" w:cs="Courier New"/>
          <w:color w:val="939293"/>
          <w:sz w:val="20"/>
          <w:szCs w:val="20"/>
        </w:rPr>
        <w:br/>
      </w:r>
    </w:p>
    <w:p w14:paraId="4A53BC2A" w14:textId="1A9CE36D" w:rsidR="007E0EC4" w:rsidRPr="0040221E" w:rsidRDefault="007E0EC4" w:rsidP="00BF2113">
      <w:pPr>
        <w:autoSpaceDE w:val="0"/>
        <w:autoSpaceDN w:val="0"/>
        <w:bidi w:val="0"/>
        <w:adjustRightInd w:val="0"/>
        <w:jc w:val="left"/>
        <w:rPr>
          <w:rFonts w:ascii="Courier New" w:eastAsia="Calibri" w:hAnsi="Courier New" w:cs="Courier New"/>
          <w:sz w:val="18"/>
          <w:szCs w:val="18"/>
          <w:rtl/>
        </w:rPr>
      </w:pPr>
    </w:p>
    <w:sectPr w:rsidR="007E0EC4" w:rsidRPr="0040221E" w:rsidSect="00FE130E">
      <w:footerReference w:type="default" r:id="rId10"/>
      <w:footnotePr>
        <w:numRestart w:val="eachPage"/>
      </w:footnotePr>
      <w:endnotePr>
        <w:numFmt w:val="decimal"/>
      </w:endnotePr>
      <w:type w:val="continuous"/>
      <w:pgSz w:w="11907" w:h="16839"/>
      <w:pgMar w:top="1418" w:right="1418" w:bottom="1134" w:left="1418" w:header="720" w:footer="567" w:gutter="284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95A67" w14:textId="77777777" w:rsidR="00AF599F" w:rsidRPr="00213560" w:rsidRDefault="00AF599F" w:rsidP="00213560">
      <w:pPr>
        <w:bidi w:val="0"/>
        <w:rPr>
          <w:sz w:val="2"/>
          <w:lang w:bidi="fa-IR"/>
        </w:rPr>
      </w:pPr>
    </w:p>
  </w:endnote>
  <w:endnote w:type="continuationSeparator" w:id="0">
    <w:p w14:paraId="6B2ACC06" w14:textId="77777777" w:rsidR="00AF599F" w:rsidRPr="008A3624" w:rsidRDefault="00AF599F" w:rsidP="008A3624">
      <w:pPr>
        <w:bidi w:val="0"/>
        <w:rPr>
          <w:sz w:val="4"/>
          <w:lang w:bidi="fa-IR"/>
        </w:rPr>
      </w:pPr>
    </w:p>
  </w:endnote>
  <w:endnote w:type="continuationNotice" w:id="1">
    <w:p w14:paraId="6BDF10D5" w14:textId="77777777" w:rsidR="00AF599F" w:rsidRPr="008A3624" w:rsidRDefault="00AF599F" w:rsidP="008A3624">
      <w:pPr>
        <w:bidi w:val="0"/>
        <w:rPr>
          <w:sz w:val="4"/>
          <w:lang w:bidi="fa-I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">
    <w:altName w:val="Times New Roman"/>
    <w:panose1 w:val="00000000000000000000"/>
    <w:charset w:val="00"/>
    <w:family w:val="roman"/>
    <w:notTrueType/>
    <w:pitch w:val="default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59730322"/>
      <w:docPartObj>
        <w:docPartGallery w:val="Page Numbers (Bottom of Page)"/>
        <w:docPartUnique/>
      </w:docPartObj>
    </w:sdtPr>
    <w:sdtEndPr/>
    <w:sdtContent>
      <w:p w14:paraId="435DA82C" w14:textId="77777777" w:rsidR="00C82487" w:rsidRDefault="00C82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64</w:t>
        </w:r>
        <w:r>
          <w:rPr>
            <w:noProof/>
          </w:rPr>
          <w:fldChar w:fldCharType="end"/>
        </w:r>
      </w:p>
    </w:sdtContent>
  </w:sdt>
  <w:p w14:paraId="7B098283" w14:textId="77777777" w:rsidR="00C82487" w:rsidRDefault="00C82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AF602" w14:textId="77777777" w:rsidR="00C82487" w:rsidRDefault="00C82487" w:rsidP="00F75DE1">
    <w:pPr>
      <w:pStyle w:val="Footer"/>
      <w:tabs>
        <w:tab w:val="clear" w:pos="4320"/>
        <w:tab w:val="clear" w:pos="8640"/>
      </w:tabs>
      <w:jc w:val="center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C3F15" w14:textId="77777777" w:rsidR="00AF599F" w:rsidRDefault="00AF599F" w:rsidP="00213560">
      <w:pPr>
        <w:bidi w:val="0"/>
        <w:jc w:val="left"/>
      </w:pPr>
      <w:r>
        <w:separator/>
      </w:r>
    </w:p>
  </w:footnote>
  <w:footnote w:type="continuationSeparator" w:id="0">
    <w:p w14:paraId="2EF33C68" w14:textId="77777777" w:rsidR="00AF599F" w:rsidRDefault="00AF599F" w:rsidP="008A3624">
      <w:pPr>
        <w:bidi w:val="0"/>
        <w:rPr>
          <w:lang w:bidi="fa-IR"/>
        </w:rPr>
      </w:pPr>
      <w:r>
        <w:continuationSeparator/>
      </w:r>
    </w:p>
  </w:footnote>
  <w:footnote w:type="continuationNotice" w:id="1">
    <w:p w14:paraId="5E61D527" w14:textId="77777777" w:rsidR="00AF599F" w:rsidRDefault="00AF599F" w:rsidP="008A3624">
      <w:pPr>
        <w:bidi w:val="0"/>
        <w:rPr>
          <w:lang w:bidi="fa-I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1FC"/>
    <w:multiLevelType w:val="multilevel"/>
    <w:tmpl w:val="43B28FC6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-%3-%2-%1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CC3DE8"/>
    <w:multiLevelType w:val="multilevel"/>
    <w:tmpl w:val="B2BA04DC"/>
    <w:numStyleLink w:val="NormalNumbered"/>
  </w:abstractNum>
  <w:abstractNum w:abstractNumId="2" w15:restartNumberingAfterBreak="0">
    <w:nsid w:val="00FE3B97"/>
    <w:multiLevelType w:val="multilevel"/>
    <w:tmpl w:val="A8A8E644"/>
    <w:lvl w:ilvl="0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6405A"/>
    <w:multiLevelType w:val="multilevel"/>
    <w:tmpl w:val="B2BA04DC"/>
    <w:styleLink w:val="NormalNumbered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0D07A4"/>
    <w:multiLevelType w:val="hybridMultilevel"/>
    <w:tmpl w:val="81FABF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80063F"/>
    <w:multiLevelType w:val="hybridMultilevel"/>
    <w:tmpl w:val="9E6C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F598A"/>
    <w:multiLevelType w:val="hybridMultilevel"/>
    <w:tmpl w:val="7A3267D8"/>
    <w:lvl w:ilvl="0" w:tplc="309633EC">
      <w:start w:val="1"/>
      <w:numFmt w:val="bullet"/>
      <w:lvlText w:val=""/>
      <w:lvlJc w:val="left"/>
      <w:pPr>
        <w:ind w:left="13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9" w:hanging="360"/>
      </w:pPr>
      <w:rPr>
        <w:rFonts w:ascii="Wingdings" w:hAnsi="Wingdings" w:hint="default"/>
      </w:rPr>
    </w:lvl>
  </w:abstractNum>
  <w:abstractNum w:abstractNumId="7" w15:restartNumberingAfterBreak="0">
    <w:nsid w:val="15477775"/>
    <w:multiLevelType w:val="hybridMultilevel"/>
    <w:tmpl w:val="50C0341E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8" w15:restartNumberingAfterBreak="0">
    <w:nsid w:val="18D12DA0"/>
    <w:multiLevelType w:val="hybridMultilevel"/>
    <w:tmpl w:val="28D28618"/>
    <w:lvl w:ilvl="0" w:tplc="04090001">
      <w:start w:val="1"/>
      <w:numFmt w:val="bullet"/>
      <w:lvlText w:val=""/>
      <w:lvlJc w:val="left"/>
      <w:pPr>
        <w:ind w:left="1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9" w15:restartNumberingAfterBreak="0">
    <w:nsid w:val="19D712CA"/>
    <w:multiLevelType w:val="hybridMultilevel"/>
    <w:tmpl w:val="22B0146E"/>
    <w:lvl w:ilvl="0" w:tplc="0409000F">
      <w:start w:val="1"/>
      <w:numFmt w:val="decimal"/>
      <w:lvlText w:val="%1."/>
      <w:lvlJc w:val="left"/>
      <w:pPr>
        <w:ind w:left="1009" w:hanging="360"/>
      </w:pPr>
    </w:lvl>
    <w:lvl w:ilvl="1" w:tplc="04090019" w:tentative="1">
      <w:start w:val="1"/>
      <w:numFmt w:val="lowerLetter"/>
      <w:lvlText w:val="%2."/>
      <w:lvlJc w:val="left"/>
      <w:pPr>
        <w:ind w:left="1729" w:hanging="360"/>
      </w:pPr>
    </w:lvl>
    <w:lvl w:ilvl="2" w:tplc="0409001B" w:tentative="1">
      <w:start w:val="1"/>
      <w:numFmt w:val="lowerRoman"/>
      <w:lvlText w:val="%3."/>
      <w:lvlJc w:val="right"/>
      <w:pPr>
        <w:ind w:left="2449" w:hanging="180"/>
      </w:pPr>
    </w:lvl>
    <w:lvl w:ilvl="3" w:tplc="0409000F" w:tentative="1">
      <w:start w:val="1"/>
      <w:numFmt w:val="decimal"/>
      <w:lvlText w:val="%4."/>
      <w:lvlJc w:val="left"/>
      <w:pPr>
        <w:ind w:left="3169" w:hanging="360"/>
      </w:pPr>
    </w:lvl>
    <w:lvl w:ilvl="4" w:tplc="04090019" w:tentative="1">
      <w:start w:val="1"/>
      <w:numFmt w:val="lowerLetter"/>
      <w:lvlText w:val="%5."/>
      <w:lvlJc w:val="left"/>
      <w:pPr>
        <w:ind w:left="3889" w:hanging="360"/>
      </w:pPr>
    </w:lvl>
    <w:lvl w:ilvl="5" w:tplc="0409001B" w:tentative="1">
      <w:start w:val="1"/>
      <w:numFmt w:val="lowerRoman"/>
      <w:lvlText w:val="%6."/>
      <w:lvlJc w:val="right"/>
      <w:pPr>
        <w:ind w:left="4609" w:hanging="180"/>
      </w:pPr>
    </w:lvl>
    <w:lvl w:ilvl="6" w:tplc="0409000F" w:tentative="1">
      <w:start w:val="1"/>
      <w:numFmt w:val="decimal"/>
      <w:lvlText w:val="%7."/>
      <w:lvlJc w:val="left"/>
      <w:pPr>
        <w:ind w:left="5329" w:hanging="360"/>
      </w:pPr>
    </w:lvl>
    <w:lvl w:ilvl="7" w:tplc="04090019" w:tentative="1">
      <w:start w:val="1"/>
      <w:numFmt w:val="lowerLetter"/>
      <w:lvlText w:val="%8."/>
      <w:lvlJc w:val="left"/>
      <w:pPr>
        <w:ind w:left="6049" w:hanging="360"/>
      </w:pPr>
    </w:lvl>
    <w:lvl w:ilvl="8" w:tplc="0409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10" w15:restartNumberingAfterBreak="0">
    <w:nsid w:val="1A444A27"/>
    <w:multiLevelType w:val="hybridMultilevel"/>
    <w:tmpl w:val="16921E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1388B"/>
    <w:multiLevelType w:val="hybridMultilevel"/>
    <w:tmpl w:val="CBB80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A5BC1"/>
    <w:multiLevelType w:val="hybridMultilevel"/>
    <w:tmpl w:val="E0D4AD14"/>
    <w:lvl w:ilvl="0" w:tplc="FD00B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360117"/>
    <w:multiLevelType w:val="hybridMultilevel"/>
    <w:tmpl w:val="FF8EB6E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6E29"/>
    <w:multiLevelType w:val="hybridMultilevel"/>
    <w:tmpl w:val="5148BF2E"/>
    <w:lvl w:ilvl="0" w:tplc="DF566BBC">
      <w:start w:val="1"/>
      <w:numFmt w:val="decimal"/>
      <w:pStyle w:val="formula"/>
      <w:lvlText w:val="(%1)"/>
      <w:lvlJc w:val="right"/>
      <w:pPr>
        <w:tabs>
          <w:tab w:val="num" w:pos="721"/>
        </w:tabs>
        <w:ind w:left="721" w:hanging="21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C25790"/>
    <w:multiLevelType w:val="hybridMultilevel"/>
    <w:tmpl w:val="E0B4DFF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A5A27"/>
    <w:multiLevelType w:val="multilevel"/>
    <w:tmpl w:val="599C2474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3B987E5A"/>
    <w:multiLevelType w:val="hybridMultilevel"/>
    <w:tmpl w:val="E690A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B2EC2"/>
    <w:multiLevelType w:val="hybridMultilevel"/>
    <w:tmpl w:val="2DF2E9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E832FC"/>
    <w:multiLevelType w:val="hybridMultilevel"/>
    <w:tmpl w:val="6CC0939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DA70AF"/>
    <w:multiLevelType w:val="multilevel"/>
    <w:tmpl w:val="90D028F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46C95D38"/>
    <w:multiLevelType w:val="hybridMultilevel"/>
    <w:tmpl w:val="06729B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A20E81"/>
    <w:multiLevelType w:val="hybridMultilevel"/>
    <w:tmpl w:val="5EFC7DC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74767A"/>
    <w:multiLevelType w:val="hybridMultilevel"/>
    <w:tmpl w:val="CE9CE5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8A758A"/>
    <w:multiLevelType w:val="hybridMultilevel"/>
    <w:tmpl w:val="00D8D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F6605C"/>
    <w:multiLevelType w:val="multilevel"/>
    <w:tmpl w:val="61580916"/>
    <w:lvl w:ilvl="0">
      <w:start w:val="1"/>
      <w:numFmt w:val="decimal"/>
      <w:pStyle w:val="ListParagraph1"/>
      <w:lvlText w:val="%1-"/>
      <w:lvlJc w:val="left"/>
      <w:pPr>
        <w:ind w:left="720" w:hanging="360"/>
      </w:pPr>
      <w:rPr>
        <w:rFonts w:ascii="Times New Roman" w:hAnsi="Times New Roman" w:cs="Nazanin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B32CD"/>
    <w:multiLevelType w:val="hybridMultilevel"/>
    <w:tmpl w:val="47E0AC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065E10"/>
    <w:multiLevelType w:val="multilevel"/>
    <w:tmpl w:val="E076AC5C"/>
    <w:lvl w:ilvl="0">
      <w:start w:val="1"/>
      <w:numFmt w:val="decimal"/>
      <w:pStyle w:val="a"/>
      <w:suff w:val="space"/>
      <w:lvlText w:val="شکل %1-"/>
      <w:lvlJc w:val="left"/>
      <w:pPr>
        <w:ind w:left="48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5580"/>
        </w:tabs>
        <w:ind w:left="52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40"/>
        </w:tabs>
        <w:ind w:left="57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660"/>
        </w:tabs>
        <w:ind w:left="62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0"/>
        </w:tabs>
        <w:ind w:left="67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740"/>
        </w:tabs>
        <w:ind w:left="72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0"/>
        </w:tabs>
        <w:ind w:left="77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180"/>
        </w:tabs>
        <w:ind w:left="82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540"/>
        </w:tabs>
        <w:ind w:left="8820" w:hanging="1440"/>
      </w:pPr>
      <w:rPr>
        <w:rFonts w:hint="default"/>
      </w:rPr>
    </w:lvl>
  </w:abstractNum>
  <w:abstractNum w:abstractNumId="28" w15:restartNumberingAfterBreak="0">
    <w:nsid w:val="62A47241"/>
    <w:multiLevelType w:val="hybridMultilevel"/>
    <w:tmpl w:val="F238F43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B34003D"/>
    <w:multiLevelType w:val="hybridMultilevel"/>
    <w:tmpl w:val="A002EAA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FC7895"/>
    <w:multiLevelType w:val="multilevel"/>
    <w:tmpl w:val="8B28128E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-%2-%1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D05153C"/>
    <w:multiLevelType w:val="hybridMultilevel"/>
    <w:tmpl w:val="8CAC19BC"/>
    <w:lvl w:ilvl="0" w:tplc="0409000F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3" w15:restartNumberingAfterBreak="0">
    <w:nsid w:val="6D1C26B8"/>
    <w:multiLevelType w:val="hybridMultilevel"/>
    <w:tmpl w:val="2D381062"/>
    <w:lvl w:ilvl="0" w:tplc="0409000D">
      <w:start w:val="1"/>
      <w:numFmt w:val="bullet"/>
      <w:lvlText w:val=""/>
      <w:lvlJc w:val="left"/>
      <w:pPr>
        <w:ind w:left="10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</w:abstractNum>
  <w:abstractNum w:abstractNumId="34" w15:restartNumberingAfterBreak="0">
    <w:nsid w:val="714F3B12"/>
    <w:multiLevelType w:val="hybridMultilevel"/>
    <w:tmpl w:val="0B700306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71222"/>
    <w:multiLevelType w:val="hybridMultilevel"/>
    <w:tmpl w:val="8BEECB2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B36F8"/>
    <w:multiLevelType w:val="hybridMultilevel"/>
    <w:tmpl w:val="0632F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F1838"/>
    <w:multiLevelType w:val="hybridMultilevel"/>
    <w:tmpl w:val="AEE037F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6B6AD2"/>
    <w:multiLevelType w:val="hybridMultilevel"/>
    <w:tmpl w:val="6B20063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435D9F"/>
    <w:multiLevelType w:val="hybridMultilevel"/>
    <w:tmpl w:val="C3064A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44413"/>
    <w:multiLevelType w:val="multilevel"/>
    <w:tmpl w:val="915E639A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pStyle w:val="StyleUCSHeading2NotLatinItalic"/>
      <w:lvlText w:val="%1-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7AC52E64"/>
    <w:multiLevelType w:val="hybridMultilevel"/>
    <w:tmpl w:val="B6C2A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9D6635"/>
    <w:multiLevelType w:val="hybridMultilevel"/>
    <w:tmpl w:val="B3F69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D6611"/>
    <w:multiLevelType w:val="hybridMultilevel"/>
    <w:tmpl w:val="BF34B46E"/>
    <w:lvl w:ilvl="0" w:tplc="309633EC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356992">
    <w:abstractNumId w:val="29"/>
  </w:num>
  <w:num w:numId="2" w16cid:durableId="199168120">
    <w:abstractNumId w:val="3"/>
  </w:num>
  <w:num w:numId="3" w16cid:durableId="1467889644">
    <w:abstractNumId w:val="40"/>
  </w:num>
  <w:num w:numId="4" w16cid:durableId="1644658398">
    <w:abstractNumId w:val="25"/>
    <w:lvlOverride w:ilvl="0">
      <w:lvl w:ilvl="0">
        <w:start w:val="1"/>
        <w:numFmt w:val="decimal"/>
        <w:pStyle w:val="ListParagraph1"/>
        <w:lvlText w:val="%1-"/>
        <w:lvlJc w:val="left"/>
        <w:pPr>
          <w:ind w:left="720" w:hanging="360"/>
        </w:pPr>
        <w:rPr>
          <w:rFonts w:ascii="Times New Roman" w:hAnsi="Times New Roman" w:cs="Nazanin"/>
          <w:sz w:val="24"/>
          <w:szCs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858565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59946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234165">
    <w:abstractNumId w:val="14"/>
  </w:num>
  <w:num w:numId="8" w16cid:durableId="1753426170">
    <w:abstractNumId w:val="27"/>
  </w:num>
  <w:num w:numId="9" w16cid:durableId="58191332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89226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919271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659355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84712411">
    <w:abstractNumId w:val="23"/>
  </w:num>
  <w:num w:numId="14" w16cid:durableId="1449617563">
    <w:abstractNumId w:val="43"/>
  </w:num>
  <w:num w:numId="15" w16cid:durableId="1362315927">
    <w:abstractNumId w:val="34"/>
  </w:num>
  <w:num w:numId="16" w16cid:durableId="1060641367">
    <w:abstractNumId w:val="12"/>
  </w:num>
  <w:num w:numId="17" w16cid:durableId="1626698936">
    <w:abstractNumId w:val="17"/>
  </w:num>
  <w:num w:numId="18" w16cid:durableId="1162770064">
    <w:abstractNumId w:val="36"/>
  </w:num>
  <w:num w:numId="19" w16cid:durableId="1488472347">
    <w:abstractNumId w:val="42"/>
  </w:num>
  <w:num w:numId="20" w16cid:durableId="724916554">
    <w:abstractNumId w:val="8"/>
  </w:num>
  <w:num w:numId="21" w16cid:durableId="1306467052">
    <w:abstractNumId w:val="7"/>
  </w:num>
  <w:num w:numId="22" w16cid:durableId="1578247773">
    <w:abstractNumId w:val="32"/>
  </w:num>
  <w:num w:numId="23" w16cid:durableId="2064597397">
    <w:abstractNumId w:val="33"/>
  </w:num>
  <w:num w:numId="24" w16cid:durableId="46731178">
    <w:abstractNumId w:val="5"/>
  </w:num>
  <w:num w:numId="25" w16cid:durableId="610744216">
    <w:abstractNumId w:val="41"/>
  </w:num>
  <w:num w:numId="26" w16cid:durableId="1738898911">
    <w:abstractNumId w:val="24"/>
  </w:num>
  <w:num w:numId="27" w16cid:durableId="1615286283">
    <w:abstractNumId w:val="22"/>
  </w:num>
  <w:num w:numId="28" w16cid:durableId="393700128">
    <w:abstractNumId w:val="18"/>
  </w:num>
  <w:num w:numId="29" w16cid:durableId="1779057588">
    <w:abstractNumId w:val="15"/>
  </w:num>
  <w:num w:numId="30" w16cid:durableId="753160056">
    <w:abstractNumId w:val="19"/>
  </w:num>
  <w:num w:numId="31" w16cid:durableId="1507135277">
    <w:abstractNumId w:val="30"/>
  </w:num>
  <w:num w:numId="32" w16cid:durableId="1724517997">
    <w:abstractNumId w:val="37"/>
  </w:num>
  <w:num w:numId="33" w16cid:durableId="1238133423">
    <w:abstractNumId w:val="4"/>
  </w:num>
  <w:num w:numId="34" w16cid:durableId="830874795">
    <w:abstractNumId w:val="38"/>
  </w:num>
  <w:num w:numId="35" w16cid:durableId="217129396">
    <w:abstractNumId w:val="10"/>
  </w:num>
  <w:num w:numId="36" w16cid:durableId="1931818144">
    <w:abstractNumId w:val="6"/>
  </w:num>
  <w:num w:numId="37" w16cid:durableId="900287830">
    <w:abstractNumId w:val="35"/>
  </w:num>
  <w:num w:numId="38" w16cid:durableId="432675567">
    <w:abstractNumId w:val="21"/>
  </w:num>
  <w:num w:numId="39" w16cid:durableId="1716157633">
    <w:abstractNumId w:val="39"/>
  </w:num>
  <w:num w:numId="40" w16cid:durableId="607005076">
    <w:abstractNumId w:val="9"/>
  </w:num>
  <w:num w:numId="41" w16cid:durableId="1404378963">
    <w:abstractNumId w:val="28"/>
  </w:num>
  <w:num w:numId="42" w16cid:durableId="1434983544">
    <w:abstractNumId w:val="13"/>
  </w:num>
  <w:num w:numId="43" w16cid:durableId="2015838338">
    <w:abstractNumId w:val="26"/>
  </w:num>
  <w:num w:numId="44" w16cid:durableId="2094743208">
    <w:abstractNumId w:val="11"/>
  </w:num>
  <w:num w:numId="45" w16cid:durableId="1669479242">
    <w:abstractNumId w:val="20"/>
  </w:num>
  <w:num w:numId="46" w16cid:durableId="1034383097">
    <w:abstractNumId w:val="16"/>
  </w:num>
  <w:num w:numId="47" w16cid:durableId="1204632648">
    <w:abstractNumId w:val="31"/>
  </w:num>
  <w:num w:numId="48" w16cid:durableId="1502358467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Grid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pos w:val="sectEnd"/>
    <w:numFmt w:val="decimal"/>
    <w:endnote w:id="-1"/>
    <w:endnote w:id="0"/>
    <w:endnote w:id="1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CF4"/>
    <w:rsid w:val="000010FB"/>
    <w:rsid w:val="000016AF"/>
    <w:rsid w:val="000017F0"/>
    <w:rsid w:val="00001830"/>
    <w:rsid w:val="00001DFD"/>
    <w:rsid w:val="00004080"/>
    <w:rsid w:val="00006B59"/>
    <w:rsid w:val="00010088"/>
    <w:rsid w:val="000119A7"/>
    <w:rsid w:val="00011D96"/>
    <w:rsid w:val="00017397"/>
    <w:rsid w:val="0002396A"/>
    <w:rsid w:val="0002396F"/>
    <w:rsid w:val="00026869"/>
    <w:rsid w:val="000273B0"/>
    <w:rsid w:val="000311D3"/>
    <w:rsid w:val="00032AA6"/>
    <w:rsid w:val="000337FC"/>
    <w:rsid w:val="00034762"/>
    <w:rsid w:val="00034F58"/>
    <w:rsid w:val="000351DA"/>
    <w:rsid w:val="00035AC3"/>
    <w:rsid w:val="000378AC"/>
    <w:rsid w:val="00040D93"/>
    <w:rsid w:val="000427CF"/>
    <w:rsid w:val="00042A65"/>
    <w:rsid w:val="00042D33"/>
    <w:rsid w:val="00044409"/>
    <w:rsid w:val="00045CAC"/>
    <w:rsid w:val="0004717B"/>
    <w:rsid w:val="000475E3"/>
    <w:rsid w:val="00047F12"/>
    <w:rsid w:val="00050DE2"/>
    <w:rsid w:val="00052B3D"/>
    <w:rsid w:val="00053A63"/>
    <w:rsid w:val="00054625"/>
    <w:rsid w:val="00054652"/>
    <w:rsid w:val="00057E3E"/>
    <w:rsid w:val="00060A41"/>
    <w:rsid w:val="000613A5"/>
    <w:rsid w:val="000617AC"/>
    <w:rsid w:val="0006269B"/>
    <w:rsid w:val="000644F6"/>
    <w:rsid w:val="000646D0"/>
    <w:rsid w:val="000650E7"/>
    <w:rsid w:val="000651C7"/>
    <w:rsid w:val="00065390"/>
    <w:rsid w:val="00065E73"/>
    <w:rsid w:val="00066EEA"/>
    <w:rsid w:val="00067975"/>
    <w:rsid w:val="00067EB2"/>
    <w:rsid w:val="00070FCE"/>
    <w:rsid w:val="00071A92"/>
    <w:rsid w:val="00071B43"/>
    <w:rsid w:val="00071B6F"/>
    <w:rsid w:val="00071FD6"/>
    <w:rsid w:val="000726C5"/>
    <w:rsid w:val="000734D0"/>
    <w:rsid w:val="00073A56"/>
    <w:rsid w:val="00077D26"/>
    <w:rsid w:val="000804E8"/>
    <w:rsid w:val="0008125E"/>
    <w:rsid w:val="00082E64"/>
    <w:rsid w:val="00082EEE"/>
    <w:rsid w:val="00083000"/>
    <w:rsid w:val="000840E6"/>
    <w:rsid w:val="00086281"/>
    <w:rsid w:val="00087BEA"/>
    <w:rsid w:val="00090A86"/>
    <w:rsid w:val="000916DE"/>
    <w:rsid w:val="000916F9"/>
    <w:rsid w:val="000917B2"/>
    <w:rsid w:val="00092CF4"/>
    <w:rsid w:val="00093003"/>
    <w:rsid w:val="00093CF8"/>
    <w:rsid w:val="000944E0"/>
    <w:rsid w:val="000958BF"/>
    <w:rsid w:val="000958D1"/>
    <w:rsid w:val="000967DB"/>
    <w:rsid w:val="00097535"/>
    <w:rsid w:val="000A083E"/>
    <w:rsid w:val="000A1773"/>
    <w:rsid w:val="000A1C47"/>
    <w:rsid w:val="000A491C"/>
    <w:rsid w:val="000A6B45"/>
    <w:rsid w:val="000A6B4D"/>
    <w:rsid w:val="000A6F62"/>
    <w:rsid w:val="000A7737"/>
    <w:rsid w:val="000A79C6"/>
    <w:rsid w:val="000B00E8"/>
    <w:rsid w:val="000B0A13"/>
    <w:rsid w:val="000B0E04"/>
    <w:rsid w:val="000B115C"/>
    <w:rsid w:val="000B17E1"/>
    <w:rsid w:val="000B188F"/>
    <w:rsid w:val="000B1F6F"/>
    <w:rsid w:val="000B3ECD"/>
    <w:rsid w:val="000B41B6"/>
    <w:rsid w:val="000B4724"/>
    <w:rsid w:val="000B5779"/>
    <w:rsid w:val="000B6E16"/>
    <w:rsid w:val="000B6EE0"/>
    <w:rsid w:val="000B70E1"/>
    <w:rsid w:val="000C0597"/>
    <w:rsid w:val="000C2679"/>
    <w:rsid w:val="000C2C83"/>
    <w:rsid w:val="000C2EEB"/>
    <w:rsid w:val="000C636C"/>
    <w:rsid w:val="000C68C7"/>
    <w:rsid w:val="000C6B52"/>
    <w:rsid w:val="000D0568"/>
    <w:rsid w:val="000D142D"/>
    <w:rsid w:val="000D17D8"/>
    <w:rsid w:val="000D238F"/>
    <w:rsid w:val="000D3102"/>
    <w:rsid w:val="000D3ED2"/>
    <w:rsid w:val="000D5F5A"/>
    <w:rsid w:val="000D6611"/>
    <w:rsid w:val="000D7088"/>
    <w:rsid w:val="000D7E1A"/>
    <w:rsid w:val="000E032C"/>
    <w:rsid w:val="000E0F58"/>
    <w:rsid w:val="000E0FF4"/>
    <w:rsid w:val="000E2498"/>
    <w:rsid w:val="000E280F"/>
    <w:rsid w:val="000E47EA"/>
    <w:rsid w:val="000E4D83"/>
    <w:rsid w:val="000E501E"/>
    <w:rsid w:val="000E53CB"/>
    <w:rsid w:val="000E59B6"/>
    <w:rsid w:val="000F293C"/>
    <w:rsid w:val="000F3399"/>
    <w:rsid w:val="000F41A4"/>
    <w:rsid w:val="000F41BE"/>
    <w:rsid w:val="000F457D"/>
    <w:rsid w:val="000F4CB0"/>
    <w:rsid w:val="000F507A"/>
    <w:rsid w:val="000F571E"/>
    <w:rsid w:val="000F632A"/>
    <w:rsid w:val="000F71F8"/>
    <w:rsid w:val="001001EC"/>
    <w:rsid w:val="0010068A"/>
    <w:rsid w:val="00102E77"/>
    <w:rsid w:val="0010315B"/>
    <w:rsid w:val="001040C6"/>
    <w:rsid w:val="00104D13"/>
    <w:rsid w:val="00105183"/>
    <w:rsid w:val="0010530D"/>
    <w:rsid w:val="0010600B"/>
    <w:rsid w:val="001071C9"/>
    <w:rsid w:val="0010795E"/>
    <w:rsid w:val="00107EC5"/>
    <w:rsid w:val="0011449D"/>
    <w:rsid w:val="00115C9F"/>
    <w:rsid w:val="001163B5"/>
    <w:rsid w:val="001167A0"/>
    <w:rsid w:val="00117941"/>
    <w:rsid w:val="0012054D"/>
    <w:rsid w:val="00120B9B"/>
    <w:rsid w:val="00121B01"/>
    <w:rsid w:val="001255C6"/>
    <w:rsid w:val="001306DF"/>
    <w:rsid w:val="00131F1A"/>
    <w:rsid w:val="0013294E"/>
    <w:rsid w:val="00134211"/>
    <w:rsid w:val="001349DA"/>
    <w:rsid w:val="0013614C"/>
    <w:rsid w:val="0013675F"/>
    <w:rsid w:val="001370DA"/>
    <w:rsid w:val="00141AEB"/>
    <w:rsid w:val="00145145"/>
    <w:rsid w:val="00146C3D"/>
    <w:rsid w:val="00147367"/>
    <w:rsid w:val="00147808"/>
    <w:rsid w:val="00151109"/>
    <w:rsid w:val="001521C4"/>
    <w:rsid w:val="001525DA"/>
    <w:rsid w:val="0015330E"/>
    <w:rsid w:val="00153F5C"/>
    <w:rsid w:val="0015625D"/>
    <w:rsid w:val="00161D8A"/>
    <w:rsid w:val="00161EA3"/>
    <w:rsid w:val="00161F2C"/>
    <w:rsid w:val="001620AE"/>
    <w:rsid w:val="00163031"/>
    <w:rsid w:val="001666AD"/>
    <w:rsid w:val="00166AEA"/>
    <w:rsid w:val="00166B65"/>
    <w:rsid w:val="00166DDB"/>
    <w:rsid w:val="001677F0"/>
    <w:rsid w:val="00171889"/>
    <w:rsid w:val="00172CA6"/>
    <w:rsid w:val="001733CC"/>
    <w:rsid w:val="00174668"/>
    <w:rsid w:val="00175743"/>
    <w:rsid w:val="00177FDA"/>
    <w:rsid w:val="001804EF"/>
    <w:rsid w:val="0018059C"/>
    <w:rsid w:val="00181CE0"/>
    <w:rsid w:val="0018374D"/>
    <w:rsid w:val="00183FB4"/>
    <w:rsid w:val="00184831"/>
    <w:rsid w:val="00184848"/>
    <w:rsid w:val="001853E8"/>
    <w:rsid w:val="00186BA6"/>
    <w:rsid w:val="00187B20"/>
    <w:rsid w:val="00190C5D"/>
    <w:rsid w:val="00190C9D"/>
    <w:rsid w:val="00190E47"/>
    <w:rsid w:val="00192E7D"/>
    <w:rsid w:val="0019343F"/>
    <w:rsid w:val="0019528C"/>
    <w:rsid w:val="001957D5"/>
    <w:rsid w:val="0019792E"/>
    <w:rsid w:val="001A24DB"/>
    <w:rsid w:val="001A34A9"/>
    <w:rsid w:val="001A3C0B"/>
    <w:rsid w:val="001A4094"/>
    <w:rsid w:val="001A4143"/>
    <w:rsid w:val="001A43EC"/>
    <w:rsid w:val="001A588C"/>
    <w:rsid w:val="001A5E27"/>
    <w:rsid w:val="001A68B3"/>
    <w:rsid w:val="001A6A8B"/>
    <w:rsid w:val="001B2085"/>
    <w:rsid w:val="001B2241"/>
    <w:rsid w:val="001B291E"/>
    <w:rsid w:val="001B33CD"/>
    <w:rsid w:val="001B37A1"/>
    <w:rsid w:val="001B44F4"/>
    <w:rsid w:val="001B4740"/>
    <w:rsid w:val="001B539D"/>
    <w:rsid w:val="001B5AB6"/>
    <w:rsid w:val="001B620F"/>
    <w:rsid w:val="001B6942"/>
    <w:rsid w:val="001C0298"/>
    <w:rsid w:val="001C097C"/>
    <w:rsid w:val="001C1A4A"/>
    <w:rsid w:val="001C278A"/>
    <w:rsid w:val="001C414E"/>
    <w:rsid w:val="001C453A"/>
    <w:rsid w:val="001C5963"/>
    <w:rsid w:val="001C7970"/>
    <w:rsid w:val="001D1066"/>
    <w:rsid w:val="001D1AB2"/>
    <w:rsid w:val="001D21D9"/>
    <w:rsid w:val="001D2591"/>
    <w:rsid w:val="001D29D4"/>
    <w:rsid w:val="001D38CA"/>
    <w:rsid w:val="001D5659"/>
    <w:rsid w:val="001D5C74"/>
    <w:rsid w:val="001D5D6A"/>
    <w:rsid w:val="001D6B01"/>
    <w:rsid w:val="001D7979"/>
    <w:rsid w:val="001D7C4D"/>
    <w:rsid w:val="001E38DA"/>
    <w:rsid w:val="001E535F"/>
    <w:rsid w:val="001E5639"/>
    <w:rsid w:val="001E6084"/>
    <w:rsid w:val="001F0E07"/>
    <w:rsid w:val="001F1EFD"/>
    <w:rsid w:val="001F22F3"/>
    <w:rsid w:val="001F3D8C"/>
    <w:rsid w:val="001F4A70"/>
    <w:rsid w:val="001F7233"/>
    <w:rsid w:val="001F7525"/>
    <w:rsid w:val="001F7708"/>
    <w:rsid w:val="001F77E1"/>
    <w:rsid w:val="00200281"/>
    <w:rsid w:val="00200E34"/>
    <w:rsid w:val="00201800"/>
    <w:rsid w:val="00201938"/>
    <w:rsid w:val="00201BF2"/>
    <w:rsid w:val="00203366"/>
    <w:rsid w:val="00203A77"/>
    <w:rsid w:val="0020769F"/>
    <w:rsid w:val="0021116B"/>
    <w:rsid w:val="002113D6"/>
    <w:rsid w:val="002117AC"/>
    <w:rsid w:val="00213560"/>
    <w:rsid w:val="0021360A"/>
    <w:rsid w:val="002141DC"/>
    <w:rsid w:val="002149D5"/>
    <w:rsid w:val="00217548"/>
    <w:rsid w:val="00217D93"/>
    <w:rsid w:val="002204E5"/>
    <w:rsid w:val="00220C92"/>
    <w:rsid w:val="00222121"/>
    <w:rsid w:val="0022246A"/>
    <w:rsid w:val="00223C8F"/>
    <w:rsid w:val="00223DEA"/>
    <w:rsid w:val="00224B78"/>
    <w:rsid w:val="00224D2E"/>
    <w:rsid w:val="0022517B"/>
    <w:rsid w:val="002307AD"/>
    <w:rsid w:val="00230947"/>
    <w:rsid w:val="002309CD"/>
    <w:rsid w:val="00232723"/>
    <w:rsid w:val="00240B5D"/>
    <w:rsid w:val="00243567"/>
    <w:rsid w:val="00243863"/>
    <w:rsid w:val="00243917"/>
    <w:rsid w:val="002439F7"/>
    <w:rsid w:val="00246274"/>
    <w:rsid w:val="00246CF8"/>
    <w:rsid w:val="00250234"/>
    <w:rsid w:val="002517E5"/>
    <w:rsid w:val="00253265"/>
    <w:rsid w:val="00253A93"/>
    <w:rsid w:val="002542F7"/>
    <w:rsid w:val="002554FE"/>
    <w:rsid w:val="0025621A"/>
    <w:rsid w:val="00256B27"/>
    <w:rsid w:val="00257519"/>
    <w:rsid w:val="00260544"/>
    <w:rsid w:val="00261409"/>
    <w:rsid w:val="0026276F"/>
    <w:rsid w:val="00264E60"/>
    <w:rsid w:val="00265142"/>
    <w:rsid w:val="002653CD"/>
    <w:rsid w:val="00265873"/>
    <w:rsid w:val="00265BF2"/>
    <w:rsid w:val="002665FA"/>
    <w:rsid w:val="0026713D"/>
    <w:rsid w:val="00267962"/>
    <w:rsid w:val="00267B81"/>
    <w:rsid w:val="00267C11"/>
    <w:rsid w:val="00267FB1"/>
    <w:rsid w:val="0027004D"/>
    <w:rsid w:val="00270FCD"/>
    <w:rsid w:val="00271C36"/>
    <w:rsid w:val="0027330D"/>
    <w:rsid w:val="002735BA"/>
    <w:rsid w:val="00273727"/>
    <w:rsid w:val="00276BBB"/>
    <w:rsid w:val="00277889"/>
    <w:rsid w:val="00280F35"/>
    <w:rsid w:val="00281654"/>
    <w:rsid w:val="00281D2B"/>
    <w:rsid w:val="00285DD8"/>
    <w:rsid w:val="00285E33"/>
    <w:rsid w:val="002903FD"/>
    <w:rsid w:val="00290889"/>
    <w:rsid w:val="00291465"/>
    <w:rsid w:val="00291623"/>
    <w:rsid w:val="00292813"/>
    <w:rsid w:val="0029283A"/>
    <w:rsid w:val="00292F62"/>
    <w:rsid w:val="0029329B"/>
    <w:rsid w:val="002949A3"/>
    <w:rsid w:val="00297550"/>
    <w:rsid w:val="00297BC9"/>
    <w:rsid w:val="002A0F8A"/>
    <w:rsid w:val="002A32A6"/>
    <w:rsid w:val="002A3E43"/>
    <w:rsid w:val="002A66A1"/>
    <w:rsid w:val="002A69E5"/>
    <w:rsid w:val="002B0C33"/>
    <w:rsid w:val="002B1586"/>
    <w:rsid w:val="002B1B2A"/>
    <w:rsid w:val="002B2304"/>
    <w:rsid w:val="002B2F92"/>
    <w:rsid w:val="002B430E"/>
    <w:rsid w:val="002B4A2C"/>
    <w:rsid w:val="002B50E9"/>
    <w:rsid w:val="002B585F"/>
    <w:rsid w:val="002B615F"/>
    <w:rsid w:val="002C009D"/>
    <w:rsid w:val="002C0F52"/>
    <w:rsid w:val="002C1CC3"/>
    <w:rsid w:val="002C2E78"/>
    <w:rsid w:val="002C3520"/>
    <w:rsid w:val="002C3530"/>
    <w:rsid w:val="002C3D6E"/>
    <w:rsid w:val="002C4252"/>
    <w:rsid w:val="002C55E0"/>
    <w:rsid w:val="002C61FA"/>
    <w:rsid w:val="002D086E"/>
    <w:rsid w:val="002D1348"/>
    <w:rsid w:val="002D3F0E"/>
    <w:rsid w:val="002D4090"/>
    <w:rsid w:val="002D5AB7"/>
    <w:rsid w:val="002D743B"/>
    <w:rsid w:val="002D7FEA"/>
    <w:rsid w:val="002E1665"/>
    <w:rsid w:val="002E2151"/>
    <w:rsid w:val="002E2975"/>
    <w:rsid w:val="002E70AF"/>
    <w:rsid w:val="002F098C"/>
    <w:rsid w:val="002F1FF7"/>
    <w:rsid w:val="002F23E7"/>
    <w:rsid w:val="002F2CF7"/>
    <w:rsid w:val="002F3BE6"/>
    <w:rsid w:val="002F58E9"/>
    <w:rsid w:val="002F65D7"/>
    <w:rsid w:val="002F6ADF"/>
    <w:rsid w:val="002F7582"/>
    <w:rsid w:val="00300815"/>
    <w:rsid w:val="0030193E"/>
    <w:rsid w:val="00301DE4"/>
    <w:rsid w:val="0030275F"/>
    <w:rsid w:val="003109FF"/>
    <w:rsid w:val="003140F5"/>
    <w:rsid w:val="00315FF2"/>
    <w:rsid w:val="00317138"/>
    <w:rsid w:val="00317836"/>
    <w:rsid w:val="00317B14"/>
    <w:rsid w:val="003207EC"/>
    <w:rsid w:val="003215AF"/>
    <w:rsid w:val="00321F4A"/>
    <w:rsid w:val="00324B6E"/>
    <w:rsid w:val="0032537D"/>
    <w:rsid w:val="00330DC5"/>
    <w:rsid w:val="0033358C"/>
    <w:rsid w:val="00336283"/>
    <w:rsid w:val="0033699C"/>
    <w:rsid w:val="00340DD7"/>
    <w:rsid w:val="0034238C"/>
    <w:rsid w:val="00343131"/>
    <w:rsid w:val="00343BC5"/>
    <w:rsid w:val="00343FC8"/>
    <w:rsid w:val="0034489F"/>
    <w:rsid w:val="00344927"/>
    <w:rsid w:val="00344B90"/>
    <w:rsid w:val="00344B9D"/>
    <w:rsid w:val="00344CE1"/>
    <w:rsid w:val="00344E2F"/>
    <w:rsid w:val="003459A7"/>
    <w:rsid w:val="00352078"/>
    <w:rsid w:val="00352D50"/>
    <w:rsid w:val="003538B6"/>
    <w:rsid w:val="00353EC7"/>
    <w:rsid w:val="003543AE"/>
    <w:rsid w:val="0035516A"/>
    <w:rsid w:val="003560A2"/>
    <w:rsid w:val="00356C91"/>
    <w:rsid w:val="00357F66"/>
    <w:rsid w:val="00360F7D"/>
    <w:rsid w:val="003611AE"/>
    <w:rsid w:val="00361AB7"/>
    <w:rsid w:val="00361B69"/>
    <w:rsid w:val="00361D13"/>
    <w:rsid w:val="00362624"/>
    <w:rsid w:val="00362B01"/>
    <w:rsid w:val="00362C36"/>
    <w:rsid w:val="00363E71"/>
    <w:rsid w:val="00363F33"/>
    <w:rsid w:val="00364FDE"/>
    <w:rsid w:val="00365460"/>
    <w:rsid w:val="0036585C"/>
    <w:rsid w:val="0036599E"/>
    <w:rsid w:val="00366505"/>
    <w:rsid w:val="00370AAC"/>
    <w:rsid w:val="00371944"/>
    <w:rsid w:val="00374D9B"/>
    <w:rsid w:val="00375624"/>
    <w:rsid w:val="003756D1"/>
    <w:rsid w:val="00376B61"/>
    <w:rsid w:val="003774FC"/>
    <w:rsid w:val="00377773"/>
    <w:rsid w:val="00377A91"/>
    <w:rsid w:val="00377E28"/>
    <w:rsid w:val="00381F4E"/>
    <w:rsid w:val="0038373A"/>
    <w:rsid w:val="00386F54"/>
    <w:rsid w:val="00391298"/>
    <w:rsid w:val="0039236B"/>
    <w:rsid w:val="00394529"/>
    <w:rsid w:val="0039463B"/>
    <w:rsid w:val="003951E1"/>
    <w:rsid w:val="003959A3"/>
    <w:rsid w:val="0039660C"/>
    <w:rsid w:val="00397ECB"/>
    <w:rsid w:val="003A0170"/>
    <w:rsid w:val="003A302C"/>
    <w:rsid w:val="003A5106"/>
    <w:rsid w:val="003A5947"/>
    <w:rsid w:val="003A6C17"/>
    <w:rsid w:val="003A6FAD"/>
    <w:rsid w:val="003B4C62"/>
    <w:rsid w:val="003B607D"/>
    <w:rsid w:val="003B76F0"/>
    <w:rsid w:val="003B7D39"/>
    <w:rsid w:val="003C0390"/>
    <w:rsid w:val="003C22ED"/>
    <w:rsid w:val="003C307D"/>
    <w:rsid w:val="003C337D"/>
    <w:rsid w:val="003C3A73"/>
    <w:rsid w:val="003C5AE7"/>
    <w:rsid w:val="003C6672"/>
    <w:rsid w:val="003C6813"/>
    <w:rsid w:val="003C7555"/>
    <w:rsid w:val="003D0755"/>
    <w:rsid w:val="003D11B6"/>
    <w:rsid w:val="003D12A9"/>
    <w:rsid w:val="003D13B5"/>
    <w:rsid w:val="003D2479"/>
    <w:rsid w:val="003D2FC3"/>
    <w:rsid w:val="003D30EB"/>
    <w:rsid w:val="003D37AF"/>
    <w:rsid w:val="003D4BD9"/>
    <w:rsid w:val="003D7B39"/>
    <w:rsid w:val="003D7C57"/>
    <w:rsid w:val="003E010B"/>
    <w:rsid w:val="003E1296"/>
    <w:rsid w:val="003E15A6"/>
    <w:rsid w:val="003E2C0F"/>
    <w:rsid w:val="003E2F2D"/>
    <w:rsid w:val="003E3733"/>
    <w:rsid w:val="003E4E2E"/>
    <w:rsid w:val="003E56F3"/>
    <w:rsid w:val="003E58D2"/>
    <w:rsid w:val="003E634A"/>
    <w:rsid w:val="003F0D9B"/>
    <w:rsid w:val="003F14EE"/>
    <w:rsid w:val="003F1E59"/>
    <w:rsid w:val="003F339C"/>
    <w:rsid w:val="003F4288"/>
    <w:rsid w:val="003F4E58"/>
    <w:rsid w:val="003F5661"/>
    <w:rsid w:val="003F5EF9"/>
    <w:rsid w:val="00400119"/>
    <w:rsid w:val="00401217"/>
    <w:rsid w:val="004014C6"/>
    <w:rsid w:val="0040221E"/>
    <w:rsid w:val="004027CF"/>
    <w:rsid w:val="00402CD3"/>
    <w:rsid w:val="00402D4F"/>
    <w:rsid w:val="004033CC"/>
    <w:rsid w:val="00403F95"/>
    <w:rsid w:val="00405321"/>
    <w:rsid w:val="00405911"/>
    <w:rsid w:val="00412ABC"/>
    <w:rsid w:val="0041330C"/>
    <w:rsid w:val="00414D4C"/>
    <w:rsid w:val="004152E1"/>
    <w:rsid w:val="00416B9F"/>
    <w:rsid w:val="004174CD"/>
    <w:rsid w:val="0041797A"/>
    <w:rsid w:val="00420CFF"/>
    <w:rsid w:val="00422D6A"/>
    <w:rsid w:val="004263CE"/>
    <w:rsid w:val="00427787"/>
    <w:rsid w:val="00427C4F"/>
    <w:rsid w:val="0043053D"/>
    <w:rsid w:val="004335E9"/>
    <w:rsid w:val="00434DC7"/>
    <w:rsid w:val="004354E2"/>
    <w:rsid w:val="00435623"/>
    <w:rsid w:val="004368BB"/>
    <w:rsid w:val="00440005"/>
    <w:rsid w:val="00441BBB"/>
    <w:rsid w:val="00442A84"/>
    <w:rsid w:val="00442DF5"/>
    <w:rsid w:val="00443689"/>
    <w:rsid w:val="00443970"/>
    <w:rsid w:val="00445EC5"/>
    <w:rsid w:val="0044672D"/>
    <w:rsid w:val="00446F72"/>
    <w:rsid w:val="0045130C"/>
    <w:rsid w:val="0045186C"/>
    <w:rsid w:val="00452B9A"/>
    <w:rsid w:val="00452C87"/>
    <w:rsid w:val="0045311D"/>
    <w:rsid w:val="00453A91"/>
    <w:rsid w:val="00454516"/>
    <w:rsid w:val="00454B52"/>
    <w:rsid w:val="00456D36"/>
    <w:rsid w:val="0046077A"/>
    <w:rsid w:val="00462F7E"/>
    <w:rsid w:val="00465C85"/>
    <w:rsid w:val="0046663A"/>
    <w:rsid w:val="00467054"/>
    <w:rsid w:val="00471583"/>
    <w:rsid w:val="004723BB"/>
    <w:rsid w:val="00472D98"/>
    <w:rsid w:val="00473EB0"/>
    <w:rsid w:val="00476104"/>
    <w:rsid w:val="004763E5"/>
    <w:rsid w:val="0047657C"/>
    <w:rsid w:val="004803D5"/>
    <w:rsid w:val="004820C5"/>
    <w:rsid w:val="00482FDD"/>
    <w:rsid w:val="00485C51"/>
    <w:rsid w:val="00491246"/>
    <w:rsid w:val="00491381"/>
    <w:rsid w:val="00491C6E"/>
    <w:rsid w:val="0049220C"/>
    <w:rsid w:val="00495ED8"/>
    <w:rsid w:val="00497090"/>
    <w:rsid w:val="004A0032"/>
    <w:rsid w:val="004A4BBA"/>
    <w:rsid w:val="004A6D04"/>
    <w:rsid w:val="004A6D4C"/>
    <w:rsid w:val="004A6D75"/>
    <w:rsid w:val="004B0AAF"/>
    <w:rsid w:val="004B0DAE"/>
    <w:rsid w:val="004B1443"/>
    <w:rsid w:val="004B1705"/>
    <w:rsid w:val="004B2038"/>
    <w:rsid w:val="004B3045"/>
    <w:rsid w:val="004B56ED"/>
    <w:rsid w:val="004C266D"/>
    <w:rsid w:val="004C3C70"/>
    <w:rsid w:val="004C4041"/>
    <w:rsid w:val="004C5DAF"/>
    <w:rsid w:val="004C610A"/>
    <w:rsid w:val="004C6534"/>
    <w:rsid w:val="004C65E5"/>
    <w:rsid w:val="004C6898"/>
    <w:rsid w:val="004C703C"/>
    <w:rsid w:val="004C749B"/>
    <w:rsid w:val="004D064D"/>
    <w:rsid w:val="004D216D"/>
    <w:rsid w:val="004D3F65"/>
    <w:rsid w:val="004D4768"/>
    <w:rsid w:val="004D636C"/>
    <w:rsid w:val="004E2C3D"/>
    <w:rsid w:val="004E3578"/>
    <w:rsid w:val="004E4A48"/>
    <w:rsid w:val="004E52EF"/>
    <w:rsid w:val="004E54AE"/>
    <w:rsid w:val="004E5A78"/>
    <w:rsid w:val="004E5D67"/>
    <w:rsid w:val="004E70BE"/>
    <w:rsid w:val="004F0BC7"/>
    <w:rsid w:val="004F1B2F"/>
    <w:rsid w:val="004F1B46"/>
    <w:rsid w:val="004F2EB1"/>
    <w:rsid w:val="004F3025"/>
    <w:rsid w:val="004F36A9"/>
    <w:rsid w:val="004F48DF"/>
    <w:rsid w:val="004F5066"/>
    <w:rsid w:val="004F526C"/>
    <w:rsid w:val="00500B69"/>
    <w:rsid w:val="00501461"/>
    <w:rsid w:val="00502B39"/>
    <w:rsid w:val="00503FE9"/>
    <w:rsid w:val="00505AF7"/>
    <w:rsid w:val="00510620"/>
    <w:rsid w:val="00510F4A"/>
    <w:rsid w:val="00511562"/>
    <w:rsid w:val="005122DB"/>
    <w:rsid w:val="005143C8"/>
    <w:rsid w:val="00514ACA"/>
    <w:rsid w:val="00514BA4"/>
    <w:rsid w:val="0052006F"/>
    <w:rsid w:val="00520B95"/>
    <w:rsid w:val="00521678"/>
    <w:rsid w:val="00522BF7"/>
    <w:rsid w:val="00524367"/>
    <w:rsid w:val="00526053"/>
    <w:rsid w:val="005302CE"/>
    <w:rsid w:val="0053091C"/>
    <w:rsid w:val="00531146"/>
    <w:rsid w:val="00531E8B"/>
    <w:rsid w:val="00532713"/>
    <w:rsid w:val="00532A14"/>
    <w:rsid w:val="0053602A"/>
    <w:rsid w:val="005364F8"/>
    <w:rsid w:val="00536A5C"/>
    <w:rsid w:val="00536D74"/>
    <w:rsid w:val="00536E53"/>
    <w:rsid w:val="00537A8A"/>
    <w:rsid w:val="00537FEF"/>
    <w:rsid w:val="005402FF"/>
    <w:rsid w:val="005446D0"/>
    <w:rsid w:val="005448C5"/>
    <w:rsid w:val="00544EFE"/>
    <w:rsid w:val="00546E18"/>
    <w:rsid w:val="00550746"/>
    <w:rsid w:val="00550D3D"/>
    <w:rsid w:val="005512B9"/>
    <w:rsid w:val="00551337"/>
    <w:rsid w:val="00551CD7"/>
    <w:rsid w:val="005522AC"/>
    <w:rsid w:val="00552DB5"/>
    <w:rsid w:val="00554E8D"/>
    <w:rsid w:val="00555B5B"/>
    <w:rsid w:val="00557F15"/>
    <w:rsid w:val="0056149A"/>
    <w:rsid w:val="00563F9D"/>
    <w:rsid w:val="00564B3E"/>
    <w:rsid w:val="005667F1"/>
    <w:rsid w:val="005673DD"/>
    <w:rsid w:val="005709DB"/>
    <w:rsid w:val="005716E6"/>
    <w:rsid w:val="00571BE5"/>
    <w:rsid w:val="00571C8F"/>
    <w:rsid w:val="00572371"/>
    <w:rsid w:val="005726D9"/>
    <w:rsid w:val="00573739"/>
    <w:rsid w:val="005744F3"/>
    <w:rsid w:val="00577729"/>
    <w:rsid w:val="00580321"/>
    <w:rsid w:val="00580663"/>
    <w:rsid w:val="00584CF7"/>
    <w:rsid w:val="00584EA8"/>
    <w:rsid w:val="0058567A"/>
    <w:rsid w:val="00585D5F"/>
    <w:rsid w:val="00585D66"/>
    <w:rsid w:val="00586399"/>
    <w:rsid w:val="0058653B"/>
    <w:rsid w:val="00586D58"/>
    <w:rsid w:val="00586E55"/>
    <w:rsid w:val="00590473"/>
    <w:rsid w:val="00591C08"/>
    <w:rsid w:val="0059293F"/>
    <w:rsid w:val="00592DBE"/>
    <w:rsid w:val="005931FD"/>
    <w:rsid w:val="005962E6"/>
    <w:rsid w:val="00597050"/>
    <w:rsid w:val="005A09FD"/>
    <w:rsid w:val="005A0DA4"/>
    <w:rsid w:val="005A2743"/>
    <w:rsid w:val="005A3B42"/>
    <w:rsid w:val="005A7E05"/>
    <w:rsid w:val="005B15BF"/>
    <w:rsid w:val="005B2B22"/>
    <w:rsid w:val="005B2D4F"/>
    <w:rsid w:val="005B52D7"/>
    <w:rsid w:val="005B555C"/>
    <w:rsid w:val="005C1E7C"/>
    <w:rsid w:val="005C2EBD"/>
    <w:rsid w:val="005C3120"/>
    <w:rsid w:val="005C3BDA"/>
    <w:rsid w:val="005C49E6"/>
    <w:rsid w:val="005C5E10"/>
    <w:rsid w:val="005C6C63"/>
    <w:rsid w:val="005D274C"/>
    <w:rsid w:val="005D275C"/>
    <w:rsid w:val="005D2F80"/>
    <w:rsid w:val="005D3494"/>
    <w:rsid w:val="005D3A02"/>
    <w:rsid w:val="005D3FB8"/>
    <w:rsid w:val="005D411C"/>
    <w:rsid w:val="005D4876"/>
    <w:rsid w:val="005D4C40"/>
    <w:rsid w:val="005D4DD4"/>
    <w:rsid w:val="005D60DE"/>
    <w:rsid w:val="005D7692"/>
    <w:rsid w:val="005E173B"/>
    <w:rsid w:val="005E26ED"/>
    <w:rsid w:val="005E579E"/>
    <w:rsid w:val="005E649F"/>
    <w:rsid w:val="005E685C"/>
    <w:rsid w:val="005E7055"/>
    <w:rsid w:val="005F07C4"/>
    <w:rsid w:val="005F08D5"/>
    <w:rsid w:val="005F1361"/>
    <w:rsid w:val="005F2871"/>
    <w:rsid w:val="005F31CC"/>
    <w:rsid w:val="005F3B93"/>
    <w:rsid w:val="005F3D6E"/>
    <w:rsid w:val="00602524"/>
    <w:rsid w:val="00602AAE"/>
    <w:rsid w:val="00603252"/>
    <w:rsid w:val="00603748"/>
    <w:rsid w:val="00603BC5"/>
    <w:rsid w:val="006045DF"/>
    <w:rsid w:val="00604AF4"/>
    <w:rsid w:val="00607ED3"/>
    <w:rsid w:val="00610762"/>
    <w:rsid w:val="006117D1"/>
    <w:rsid w:val="00611C2B"/>
    <w:rsid w:val="00614299"/>
    <w:rsid w:val="00614B8C"/>
    <w:rsid w:val="006153F2"/>
    <w:rsid w:val="00615B64"/>
    <w:rsid w:val="006177D9"/>
    <w:rsid w:val="00620719"/>
    <w:rsid w:val="00620895"/>
    <w:rsid w:val="006208FB"/>
    <w:rsid w:val="00621EE7"/>
    <w:rsid w:val="00623F91"/>
    <w:rsid w:val="00624EE6"/>
    <w:rsid w:val="00626983"/>
    <w:rsid w:val="00632ABB"/>
    <w:rsid w:val="00633F8F"/>
    <w:rsid w:val="00634DFA"/>
    <w:rsid w:val="00634F2C"/>
    <w:rsid w:val="0063526F"/>
    <w:rsid w:val="00636AA5"/>
    <w:rsid w:val="00637FBA"/>
    <w:rsid w:val="00640950"/>
    <w:rsid w:val="00640B76"/>
    <w:rsid w:val="00640D82"/>
    <w:rsid w:val="0064328B"/>
    <w:rsid w:val="0064342A"/>
    <w:rsid w:val="006440A4"/>
    <w:rsid w:val="00644151"/>
    <w:rsid w:val="00645148"/>
    <w:rsid w:val="006451A6"/>
    <w:rsid w:val="00646E98"/>
    <w:rsid w:val="006479F2"/>
    <w:rsid w:val="00650E3D"/>
    <w:rsid w:val="0065197D"/>
    <w:rsid w:val="00652A58"/>
    <w:rsid w:val="00652CD1"/>
    <w:rsid w:val="0065317E"/>
    <w:rsid w:val="00653238"/>
    <w:rsid w:val="006536E5"/>
    <w:rsid w:val="00653F6F"/>
    <w:rsid w:val="006556E0"/>
    <w:rsid w:val="00655F2E"/>
    <w:rsid w:val="00657AA0"/>
    <w:rsid w:val="006614E2"/>
    <w:rsid w:val="0066199F"/>
    <w:rsid w:val="00663EF6"/>
    <w:rsid w:val="006640EC"/>
    <w:rsid w:val="00665786"/>
    <w:rsid w:val="0066609A"/>
    <w:rsid w:val="00667772"/>
    <w:rsid w:val="00671BE2"/>
    <w:rsid w:val="006721A5"/>
    <w:rsid w:val="00673153"/>
    <w:rsid w:val="00673B26"/>
    <w:rsid w:val="00674C24"/>
    <w:rsid w:val="00675FE4"/>
    <w:rsid w:val="0067656F"/>
    <w:rsid w:val="0067772C"/>
    <w:rsid w:val="006812A8"/>
    <w:rsid w:val="006817BE"/>
    <w:rsid w:val="00682071"/>
    <w:rsid w:val="00682A63"/>
    <w:rsid w:val="00682CC0"/>
    <w:rsid w:val="00684317"/>
    <w:rsid w:val="006856FE"/>
    <w:rsid w:val="00685970"/>
    <w:rsid w:val="0068633C"/>
    <w:rsid w:val="00686401"/>
    <w:rsid w:val="00691FC0"/>
    <w:rsid w:val="006922A6"/>
    <w:rsid w:val="00692A99"/>
    <w:rsid w:val="00692FA8"/>
    <w:rsid w:val="00693462"/>
    <w:rsid w:val="00695FD2"/>
    <w:rsid w:val="00697761"/>
    <w:rsid w:val="006A203C"/>
    <w:rsid w:val="006A2C6A"/>
    <w:rsid w:val="006A5DCC"/>
    <w:rsid w:val="006A5DF0"/>
    <w:rsid w:val="006A6BBD"/>
    <w:rsid w:val="006B1D1D"/>
    <w:rsid w:val="006B2C4B"/>
    <w:rsid w:val="006B2CE9"/>
    <w:rsid w:val="006B3286"/>
    <w:rsid w:val="006B370A"/>
    <w:rsid w:val="006B5026"/>
    <w:rsid w:val="006B6CBD"/>
    <w:rsid w:val="006B6CF3"/>
    <w:rsid w:val="006C113C"/>
    <w:rsid w:val="006C1194"/>
    <w:rsid w:val="006C1248"/>
    <w:rsid w:val="006C1C48"/>
    <w:rsid w:val="006C24C9"/>
    <w:rsid w:val="006C2841"/>
    <w:rsid w:val="006C29E4"/>
    <w:rsid w:val="006C35D8"/>
    <w:rsid w:val="006C416F"/>
    <w:rsid w:val="006C5389"/>
    <w:rsid w:val="006D4527"/>
    <w:rsid w:val="006D52E7"/>
    <w:rsid w:val="006D61DC"/>
    <w:rsid w:val="006D7E20"/>
    <w:rsid w:val="006E291E"/>
    <w:rsid w:val="006E3B21"/>
    <w:rsid w:val="006E426C"/>
    <w:rsid w:val="006E44FB"/>
    <w:rsid w:val="006E4FCD"/>
    <w:rsid w:val="006E55A3"/>
    <w:rsid w:val="006E58FC"/>
    <w:rsid w:val="006F21E4"/>
    <w:rsid w:val="006F30CD"/>
    <w:rsid w:val="006F3434"/>
    <w:rsid w:val="006F6BAF"/>
    <w:rsid w:val="006F6ED1"/>
    <w:rsid w:val="006F789E"/>
    <w:rsid w:val="006F7E83"/>
    <w:rsid w:val="0070087E"/>
    <w:rsid w:val="00700973"/>
    <w:rsid w:val="0070221E"/>
    <w:rsid w:val="00702258"/>
    <w:rsid w:val="00703630"/>
    <w:rsid w:val="00706629"/>
    <w:rsid w:val="00706969"/>
    <w:rsid w:val="00707ECF"/>
    <w:rsid w:val="0071026E"/>
    <w:rsid w:val="0071253C"/>
    <w:rsid w:val="007126AD"/>
    <w:rsid w:val="00712A05"/>
    <w:rsid w:val="00712CDB"/>
    <w:rsid w:val="00713390"/>
    <w:rsid w:val="007137DA"/>
    <w:rsid w:val="00714461"/>
    <w:rsid w:val="00714B14"/>
    <w:rsid w:val="00716377"/>
    <w:rsid w:val="00720C24"/>
    <w:rsid w:val="007218D8"/>
    <w:rsid w:val="00722156"/>
    <w:rsid w:val="00722D12"/>
    <w:rsid w:val="00723AEE"/>
    <w:rsid w:val="007317F3"/>
    <w:rsid w:val="00733362"/>
    <w:rsid w:val="007335F4"/>
    <w:rsid w:val="00734B8A"/>
    <w:rsid w:val="0073542E"/>
    <w:rsid w:val="0073614C"/>
    <w:rsid w:val="00737C53"/>
    <w:rsid w:val="00737D7B"/>
    <w:rsid w:val="00737D84"/>
    <w:rsid w:val="007405B5"/>
    <w:rsid w:val="007410AA"/>
    <w:rsid w:val="00741DEA"/>
    <w:rsid w:val="0074277D"/>
    <w:rsid w:val="00743C60"/>
    <w:rsid w:val="00744F27"/>
    <w:rsid w:val="00745168"/>
    <w:rsid w:val="00745608"/>
    <w:rsid w:val="00746B8A"/>
    <w:rsid w:val="00746FD5"/>
    <w:rsid w:val="007514CC"/>
    <w:rsid w:val="0075328D"/>
    <w:rsid w:val="00753D8A"/>
    <w:rsid w:val="0075438E"/>
    <w:rsid w:val="00754D51"/>
    <w:rsid w:val="0075518B"/>
    <w:rsid w:val="0075718F"/>
    <w:rsid w:val="007632E2"/>
    <w:rsid w:val="00763E87"/>
    <w:rsid w:val="007647E0"/>
    <w:rsid w:val="007654DB"/>
    <w:rsid w:val="0076594C"/>
    <w:rsid w:val="0076601F"/>
    <w:rsid w:val="00766098"/>
    <w:rsid w:val="00772C90"/>
    <w:rsid w:val="00772FCD"/>
    <w:rsid w:val="007732CA"/>
    <w:rsid w:val="0077587B"/>
    <w:rsid w:val="00775D81"/>
    <w:rsid w:val="00776640"/>
    <w:rsid w:val="00776CE9"/>
    <w:rsid w:val="00776DDF"/>
    <w:rsid w:val="00780C3D"/>
    <w:rsid w:val="00781F26"/>
    <w:rsid w:val="007822CD"/>
    <w:rsid w:val="00782BEA"/>
    <w:rsid w:val="0078315F"/>
    <w:rsid w:val="007858B5"/>
    <w:rsid w:val="007869D9"/>
    <w:rsid w:val="0078710E"/>
    <w:rsid w:val="007879F4"/>
    <w:rsid w:val="007911F4"/>
    <w:rsid w:val="00791A50"/>
    <w:rsid w:val="00792820"/>
    <w:rsid w:val="0079306A"/>
    <w:rsid w:val="00793D86"/>
    <w:rsid w:val="007944F9"/>
    <w:rsid w:val="007947C4"/>
    <w:rsid w:val="00797C2B"/>
    <w:rsid w:val="007A1A02"/>
    <w:rsid w:val="007A2978"/>
    <w:rsid w:val="007A32D0"/>
    <w:rsid w:val="007A3DB0"/>
    <w:rsid w:val="007A430F"/>
    <w:rsid w:val="007A4465"/>
    <w:rsid w:val="007A7533"/>
    <w:rsid w:val="007A7C90"/>
    <w:rsid w:val="007B0D72"/>
    <w:rsid w:val="007B0E2F"/>
    <w:rsid w:val="007B296E"/>
    <w:rsid w:val="007B2F4B"/>
    <w:rsid w:val="007B39E8"/>
    <w:rsid w:val="007B40B7"/>
    <w:rsid w:val="007B538E"/>
    <w:rsid w:val="007B5FCA"/>
    <w:rsid w:val="007C0082"/>
    <w:rsid w:val="007C2AAD"/>
    <w:rsid w:val="007C2B10"/>
    <w:rsid w:val="007C2CDA"/>
    <w:rsid w:val="007C440E"/>
    <w:rsid w:val="007C461F"/>
    <w:rsid w:val="007C479C"/>
    <w:rsid w:val="007C49A9"/>
    <w:rsid w:val="007C6881"/>
    <w:rsid w:val="007C696D"/>
    <w:rsid w:val="007C7BFA"/>
    <w:rsid w:val="007C7DC0"/>
    <w:rsid w:val="007C7EA5"/>
    <w:rsid w:val="007D09B2"/>
    <w:rsid w:val="007D10C3"/>
    <w:rsid w:val="007D113B"/>
    <w:rsid w:val="007D25C3"/>
    <w:rsid w:val="007D277A"/>
    <w:rsid w:val="007D2BFE"/>
    <w:rsid w:val="007D46CE"/>
    <w:rsid w:val="007D6357"/>
    <w:rsid w:val="007D6502"/>
    <w:rsid w:val="007D71E6"/>
    <w:rsid w:val="007D7BD5"/>
    <w:rsid w:val="007E0EC4"/>
    <w:rsid w:val="007F211A"/>
    <w:rsid w:val="007F23BC"/>
    <w:rsid w:val="007F27D2"/>
    <w:rsid w:val="007F4971"/>
    <w:rsid w:val="007F4DAA"/>
    <w:rsid w:val="007F5223"/>
    <w:rsid w:val="007F622D"/>
    <w:rsid w:val="007F7B9E"/>
    <w:rsid w:val="00800910"/>
    <w:rsid w:val="00800F44"/>
    <w:rsid w:val="0080140B"/>
    <w:rsid w:val="008015C0"/>
    <w:rsid w:val="008018AA"/>
    <w:rsid w:val="00801BCE"/>
    <w:rsid w:val="00805D4D"/>
    <w:rsid w:val="008078BF"/>
    <w:rsid w:val="00810D71"/>
    <w:rsid w:val="00813E63"/>
    <w:rsid w:val="0081440E"/>
    <w:rsid w:val="00815404"/>
    <w:rsid w:val="00815C8A"/>
    <w:rsid w:val="0081614B"/>
    <w:rsid w:val="008161F7"/>
    <w:rsid w:val="00816C24"/>
    <w:rsid w:val="00822CE5"/>
    <w:rsid w:val="00824C10"/>
    <w:rsid w:val="008259F6"/>
    <w:rsid w:val="00825B88"/>
    <w:rsid w:val="0082614C"/>
    <w:rsid w:val="00830A1D"/>
    <w:rsid w:val="00830DA6"/>
    <w:rsid w:val="00834D66"/>
    <w:rsid w:val="00834DF4"/>
    <w:rsid w:val="00840F9D"/>
    <w:rsid w:val="00842821"/>
    <w:rsid w:val="008437DC"/>
    <w:rsid w:val="0084462F"/>
    <w:rsid w:val="00845B95"/>
    <w:rsid w:val="00845C47"/>
    <w:rsid w:val="00846A8B"/>
    <w:rsid w:val="008473BC"/>
    <w:rsid w:val="008518CA"/>
    <w:rsid w:val="008533D6"/>
    <w:rsid w:val="008535D3"/>
    <w:rsid w:val="00854C17"/>
    <w:rsid w:val="00862699"/>
    <w:rsid w:val="00864450"/>
    <w:rsid w:val="008649CE"/>
    <w:rsid w:val="00865733"/>
    <w:rsid w:val="00865D04"/>
    <w:rsid w:val="00866192"/>
    <w:rsid w:val="008672BE"/>
    <w:rsid w:val="008700CA"/>
    <w:rsid w:val="0087020B"/>
    <w:rsid w:val="00870AE2"/>
    <w:rsid w:val="0087194D"/>
    <w:rsid w:val="00872D24"/>
    <w:rsid w:val="008735FD"/>
    <w:rsid w:val="00875D86"/>
    <w:rsid w:val="00876FD7"/>
    <w:rsid w:val="00877F37"/>
    <w:rsid w:val="008809A5"/>
    <w:rsid w:val="00880CF4"/>
    <w:rsid w:val="00881A68"/>
    <w:rsid w:val="0088217D"/>
    <w:rsid w:val="0088455D"/>
    <w:rsid w:val="00884AC5"/>
    <w:rsid w:val="008850E1"/>
    <w:rsid w:val="00885E75"/>
    <w:rsid w:val="008875CF"/>
    <w:rsid w:val="00887837"/>
    <w:rsid w:val="00893B5B"/>
    <w:rsid w:val="00897277"/>
    <w:rsid w:val="00897C7B"/>
    <w:rsid w:val="00897FEF"/>
    <w:rsid w:val="008A3624"/>
    <w:rsid w:val="008A40F7"/>
    <w:rsid w:val="008A502C"/>
    <w:rsid w:val="008A56BE"/>
    <w:rsid w:val="008A5C34"/>
    <w:rsid w:val="008A71FD"/>
    <w:rsid w:val="008B0E72"/>
    <w:rsid w:val="008B1AE6"/>
    <w:rsid w:val="008B55F3"/>
    <w:rsid w:val="008B5A4F"/>
    <w:rsid w:val="008B5C2D"/>
    <w:rsid w:val="008B6C5B"/>
    <w:rsid w:val="008B7BE5"/>
    <w:rsid w:val="008C0287"/>
    <w:rsid w:val="008C0333"/>
    <w:rsid w:val="008C0578"/>
    <w:rsid w:val="008C2FBD"/>
    <w:rsid w:val="008C371B"/>
    <w:rsid w:val="008C46D3"/>
    <w:rsid w:val="008C4778"/>
    <w:rsid w:val="008C5154"/>
    <w:rsid w:val="008C7CE4"/>
    <w:rsid w:val="008D1078"/>
    <w:rsid w:val="008D16D5"/>
    <w:rsid w:val="008D2ECC"/>
    <w:rsid w:val="008D3FAB"/>
    <w:rsid w:val="008D4978"/>
    <w:rsid w:val="008D4F7F"/>
    <w:rsid w:val="008D6331"/>
    <w:rsid w:val="008E000D"/>
    <w:rsid w:val="008E052C"/>
    <w:rsid w:val="008E0F15"/>
    <w:rsid w:val="008E20AD"/>
    <w:rsid w:val="008E261E"/>
    <w:rsid w:val="008E41AB"/>
    <w:rsid w:val="008E6ACC"/>
    <w:rsid w:val="008E6DBF"/>
    <w:rsid w:val="008F0303"/>
    <w:rsid w:val="008F196B"/>
    <w:rsid w:val="008F1CBD"/>
    <w:rsid w:val="008F277A"/>
    <w:rsid w:val="008F34C3"/>
    <w:rsid w:val="008F4E50"/>
    <w:rsid w:val="008F57B5"/>
    <w:rsid w:val="008F6737"/>
    <w:rsid w:val="008F6FE7"/>
    <w:rsid w:val="008F731F"/>
    <w:rsid w:val="008F7736"/>
    <w:rsid w:val="008F7A1D"/>
    <w:rsid w:val="00900A8A"/>
    <w:rsid w:val="009018B5"/>
    <w:rsid w:val="00901F27"/>
    <w:rsid w:val="009029AD"/>
    <w:rsid w:val="00903803"/>
    <w:rsid w:val="009049FF"/>
    <w:rsid w:val="00907227"/>
    <w:rsid w:val="00910950"/>
    <w:rsid w:val="0091126F"/>
    <w:rsid w:val="009145DD"/>
    <w:rsid w:val="0091486D"/>
    <w:rsid w:val="009148BD"/>
    <w:rsid w:val="0091517E"/>
    <w:rsid w:val="00915A00"/>
    <w:rsid w:val="00916B0D"/>
    <w:rsid w:val="00920D0B"/>
    <w:rsid w:val="00920FC1"/>
    <w:rsid w:val="00921B4F"/>
    <w:rsid w:val="00922217"/>
    <w:rsid w:val="0092230C"/>
    <w:rsid w:val="00922903"/>
    <w:rsid w:val="00922C7B"/>
    <w:rsid w:val="00924D5F"/>
    <w:rsid w:val="00927BA8"/>
    <w:rsid w:val="00927D91"/>
    <w:rsid w:val="00930254"/>
    <w:rsid w:val="009317E3"/>
    <w:rsid w:val="00931E1A"/>
    <w:rsid w:val="00931E6C"/>
    <w:rsid w:val="00932032"/>
    <w:rsid w:val="00932547"/>
    <w:rsid w:val="00932AB4"/>
    <w:rsid w:val="00933984"/>
    <w:rsid w:val="009351CE"/>
    <w:rsid w:val="0093527C"/>
    <w:rsid w:val="00935ABE"/>
    <w:rsid w:val="00935DE2"/>
    <w:rsid w:val="00940ADE"/>
    <w:rsid w:val="00941372"/>
    <w:rsid w:val="009422D0"/>
    <w:rsid w:val="00943707"/>
    <w:rsid w:val="00943DC4"/>
    <w:rsid w:val="009459B8"/>
    <w:rsid w:val="009468F9"/>
    <w:rsid w:val="00950A17"/>
    <w:rsid w:val="009515E7"/>
    <w:rsid w:val="00951834"/>
    <w:rsid w:val="00951F36"/>
    <w:rsid w:val="00953A52"/>
    <w:rsid w:val="00954A5D"/>
    <w:rsid w:val="009551BB"/>
    <w:rsid w:val="00955F5B"/>
    <w:rsid w:val="009563B1"/>
    <w:rsid w:val="00956679"/>
    <w:rsid w:val="00956F6E"/>
    <w:rsid w:val="0096151E"/>
    <w:rsid w:val="009620D9"/>
    <w:rsid w:val="0096212E"/>
    <w:rsid w:val="009621BD"/>
    <w:rsid w:val="00962315"/>
    <w:rsid w:val="00962D3D"/>
    <w:rsid w:val="009639DB"/>
    <w:rsid w:val="00964C38"/>
    <w:rsid w:val="00967CBB"/>
    <w:rsid w:val="00971CB3"/>
    <w:rsid w:val="009720E2"/>
    <w:rsid w:val="0097243D"/>
    <w:rsid w:val="00972757"/>
    <w:rsid w:val="00973E33"/>
    <w:rsid w:val="00973F81"/>
    <w:rsid w:val="009747B9"/>
    <w:rsid w:val="00975168"/>
    <w:rsid w:val="0097738E"/>
    <w:rsid w:val="00977B39"/>
    <w:rsid w:val="00977B52"/>
    <w:rsid w:val="00977C14"/>
    <w:rsid w:val="00977CF3"/>
    <w:rsid w:val="00981A3A"/>
    <w:rsid w:val="00990460"/>
    <w:rsid w:val="00991247"/>
    <w:rsid w:val="009915A0"/>
    <w:rsid w:val="0099174B"/>
    <w:rsid w:val="00992802"/>
    <w:rsid w:val="0099494C"/>
    <w:rsid w:val="0099628E"/>
    <w:rsid w:val="00997163"/>
    <w:rsid w:val="00997567"/>
    <w:rsid w:val="009A0C42"/>
    <w:rsid w:val="009A28FE"/>
    <w:rsid w:val="009A4C4A"/>
    <w:rsid w:val="009A59AB"/>
    <w:rsid w:val="009A7120"/>
    <w:rsid w:val="009A7517"/>
    <w:rsid w:val="009A7F4F"/>
    <w:rsid w:val="009B5B51"/>
    <w:rsid w:val="009B692D"/>
    <w:rsid w:val="009C0639"/>
    <w:rsid w:val="009C1435"/>
    <w:rsid w:val="009C2884"/>
    <w:rsid w:val="009C4628"/>
    <w:rsid w:val="009C5D18"/>
    <w:rsid w:val="009C5E17"/>
    <w:rsid w:val="009C72C6"/>
    <w:rsid w:val="009C7587"/>
    <w:rsid w:val="009C7752"/>
    <w:rsid w:val="009C7AEC"/>
    <w:rsid w:val="009D0819"/>
    <w:rsid w:val="009D185A"/>
    <w:rsid w:val="009D4816"/>
    <w:rsid w:val="009D4E69"/>
    <w:rsid w:val="009D5F7C"/>
    <w:rsid w:val="009D6601"/>
    <w:rsid w:val="009D7053"/>
    <w:rsid w:val="009E27D7"/>
    <w:rsid w:val="009E33C8"/>
    <w:rsid w:val="009E52D0"/>
    <w:rsid w:val="009E569F"/>
    <w:rsid w:val="009E61C9"/>
    <w:rsid w:val="009E62DD"/>
    <w:rsid w:val="009E6473"/>
    <w:rsid w:val="009F0414"/>
    <w:rsid w:val="009F10F3"/>
    <w:rsid w:val="009F280A"/>
    <w:rsid w:val="009F3007"/>
    <w:rsid w:val="009F4B45"/>
    <w:rsid w:val="009F4F74"/>
    <w:rsid w:val="009F5468"/>
    <w:rsid w:val="009F59EC"/>
    <w:rsid w:val="009F5B3D"/>
    <w:rsid w:val="009F6A5D"/>
    <w:rsid w:val="009F7081"/>
    <w:rsid w:val="009F786E"/>
    <w:rsid w:val="00A00447"/>
    <w:rsid w:val="00A00557"/>
    <w:rsid w:val="00A007ED"/>
    <w:rsid w:val="00A008FC"/>
    <w:rsid w:val="00A009FD"/>
    <w:rsid w:val="00A01729"/>
    <w:rsid w:val="00A01853"/>
    <w:rsid w:val="00A02D8F"/>
    <w:rsid w:val="00A069F8"/>
    <w:rsid w:val="00A07064"/>
    <w:rsid w:val="00A071D7"/>
    <w:rsid w:val="00A073E1"/>
    <w:rsid w:val="00A1094C"/>
    <w:rsid w:val="00A11070"/>
    <w:rsid w:val="00A13E87"/>
    <w:rsid w:val="00A141B4"/>
    <w:rsid w:val="00A155D4"/>
    <w:rsid w:val="00A16EEB"/>
    <w:rsid w:val="00A176B7"/>
    <w:rsid w:val="00A2046A"/>
    <w:rsid w:val="00A208B6"/>
    <w:rsid w:val="00A215FA"/>
    <w:rsid w:val="00A25F47"/>
    <w:rsid w:val="00A261A9"/>
    <w:rsid w:val="00A26977"/>
    <w:rsid w:val="00A27B2C"/>
    <w:rsid w:val="00A30739"/>
    <w:rsid w:val="00A30BD9"/>
    <w:rsid w:val="00A31636"/>
    <w:rsid w:val="00A31AF7"/>
    <w:rsid w:val="00A32942"/>
    <w:rsid w:val="00A346F4"/>
    <w:rsid w:val="00A354D5"/>
    <w:rsid w:val="00A35694"/>
    <w:rsid w:val="00A35D07"/>
    <w:rsid w:val="00A36922"/>
    <w:rsid w:val="00A378B3"/>
    <w:rsid w:val="00A37B17"/>
    <w:rsid w:val="00A40CCE"/>
    <w:rsid w:val="00A4221F"/>
    <w:rsid w:val="00A42FCA"/>
    <w:rsid w:val="00A44789"/>
    <w:rsid w:val="00A457C1"/>
    <w:rsid w:val="00A46650"/>
    <w:rsid w:val="00A50A68"/>
    <w:rsid w:val="00A52FF9"/>
    <w:rsid w:val="00A53708"/>
    <w:rsid w:val="00A53A8A"/>
    <w:rsid w:val="00A54009"/>
    <w:rsid w:val="00A54976"/>
    <w:rsid w:val="00A606C9"/>
    <w:rsid w:val="00A61CFF"/>
    <w:rsid w:val="00A62470"/>
    <w:rsid w:val="00A63B0E"/>
    <w:rsid w:val="00A63C4A"/>
    <w:rsid w:val="00A64A3B"/>
    <w:rsid w:val="00A652BE"/>
    <w:rsid w:val="00A664CE"/>
    <w:rsid w:val="00A66519"/>
    <w:rsid w:val="00A674EA"/>
    <w:rsid w:val="00A70442"/>
    <w:rsid w:val="00A74379"/>
    <w:rsid w:val="00A763EF"/>
    <w:rsid w:val="00A76583"/>
    <w:rsid w:val="00A809EB"/>
    <w:rsid w:val="00A810AD"/>
    <w:rsid w:val="00A83677"/>
    <w:rsid w:val="00A84A9F"/>
    <w:rsid w:val="00A84F29"/>
    <w:rsid w:val="00A86160"/>
    <w:rsid w:val="00A862EC"/>
    <w:rsid w:val="00A86B44"/>
    <w:rsid w:val="00A9037D"/>
    <w:rsid w:val="00A903C6"/>
    <w:rsid w:val="00A90EF0"/>
    <w:rsid w:val="00A92077"/>
    <w:rsid w:val="00A95403"/>
    <w:rsid w:val="00A967B3"/>
    <w:rsid w:val="00A9799C"/>
    <w:rsid w:val="00A97CEC"/>
    <w:rsid w:val="00AA18A6"/>
    <w:rsid w:val="00AA26BC"/>
    <w:rsid w:val="00AA2BC6"/>
    <w:rsid w:val="00AA3AE1"/>
    <w:rsid w:val="00AA667C"/>
    <w:rsid w:val="00AA6D2F"/>
    <w:rsid w:val="00AB3B7D"/>
    <w:rsid w:val="00AB3C85"/>
    <w:rsid w:val="00AB48D3"/>
    <w:rsid w:val="00AB49C9"/>
    <w:rsid w:val="00AB6ED2"/>
    <w:rsid w:val="00AB781A"/>
    <w:rsid w:val="00AB7FA3"/>
    <w:rsid w:val="00AC0DA0"/>
    <w:rsid w:val="00AC1294"/>
    <w:rsid w:val="00AC14E6"/>
    <w:rsid w:val="00AC1D1B"/>
    <w:rsid w:val="00AC3FEC"/>
    <w:rsid w:val="00AC4091"/>
    <w:rsid w:val="00AC5775"/>
    <w:rsid w:val="00AC5F55"/>
    <w:rsid w:val="00AC7B95"/>
    <w:rsid w:val="00AD004C"/>
    <w:rsid w:val="00AD00D7"/>
    <w:rsid w:val="00AD0EDC"/>
    <w:rsid w:val="00AD2A58"/>
    <w:rsid w:val="00AD2D7B"/>
    <w:rsid w:val="00AD2DF0"/>
    <w:rsid w:val="00AD378D"/>
    <w:rsid w:val="00AD769F"/>
    <w:rsid w:val="00AE0869"/>
    <w:rsid w:val="00AE157E"/>
    <w:rsid w:val="00AE1A1B"/>
    <w:rsid w:val="00AE2EC1"/>
    <w:rsid w:val="00AE3593"/>
    <w:rsid w:val="00AE3F0F"/>
    <w:rsid w:val="00AE51DF"/>
    <w:rsid w:val="00AE51FE"/>
    <w:rsid w:val="00AE551F"/>
    <w:rsid w:val="00AE5589"/>
    <w:rsid w:val="00AE55E7"/>
    <w:rsid w:val="00AE6B4B"/>
    <w:rsid w:val="00AF05BB"/>
    <w:rsid w:val="00AF38E3"/>
    <w:rsid w:val="00AF3CF2"/>
    <w:rsid w:val="00AF4468"/>
    <w:rsid w:val="00AF599F"/>
    <w:rsid w:val="00AF67C0"/>
    <w:rsid w:val="00AF76BD"/>
    <w:rsid w:val="00AF7C5F"/>
    <w:rsid w:val="00B01105"/>
    <w:rsid w:val="00B013A0"/>
    <w:rsid w:val="00B02793"/>
    <w:rsid w:val="00B05195"/>
    <w:rsid w:val="00B055DC"/>
    <w:rsid w:val="00B06EC7"/>
    <w:rsid w:val="00B0767F"/>
    <w:rsid w:val="00B07B4D"/>
    <w:rsid w:val="00B100F1"/>
    <w:rsid w:val="00B102A1"/>
    <w:rsid w:val="00B10956"/>
    <w:rsid w:val="00B11B5D"/>
    <w:rsid w:val="00B12E8B"/>
    <w:rsid w:val="00B145CC"/>
    <w:rsid w:val="00B16686"/>
    <w:rsid w:val="00B200F4"/>
    <w:rsid w:val="00B20CA2"/>
    <w:rsid w:val="00B21C25"/>
    <w:rsid w:val="00B226FB"/>
    <w:rsid w:val="00B248AD"/>
    <w:rsid w:val="00B2718D"/>
    <w:rsid w:val="00B27E61"/>
    <w:rsid w:val="00B33719"/>
    <w:rsid w:val="00B35C90"/>
    <w:rsid w:val="00B3723E"/>
    <w:rsid w:val="00B372B1"/>
    <w:rsid w:val="00B373DD"/>
    <w:rsid w:val="00B375EE"/>
    <w:rsid w:val="00B37705"/>
    <w:rsid w:val="00B37C48"/>
    <w:rsid w:val="00B40601"/>
    <w:rsid w:val="00B43288"/>
    <w:rsid w:val="00B43A88"/>
    <w:rsid w:val="00B44E6F"/>
    <w:rsid w:val="00B4649A"/>
    <w:rsid w:val="00B471C2"/>
    <w:rsid w:val="00B501E7"/>
    <w:rsid w:val="00B503AA"/>
    <w:rsid w:val="00B51330"/>
    <w:rsid w:val="00B53AA4"/>
    <w:rsid w:val="00B553F9"/>
    <w:rsid w:val="00B56AB5"/>
    <w:rsid w:val="00B61AC2"/>
    <w:rsid w:val="00B627FC"/>
    <w:rsid w:val="00B643DB"/>
    <w:rsid w:val="00B6610C"/>
    <w:rsid w:val="00B66BDC"/>
    <w:rsid w:val="00B678B8"/>
    <w:rsid w:val="00B702B1"/>
    <w:rsid w:val="00B7107C"/>
    <w:rsid w:val="00B71BA2"/>
    <w:rsid w:val="00B71BFD"/>
    <w:rsid w:val="00B72F0A"/>
    <w:rsid w:val="00B7378F"/>
    <w:rsid w:val="00B75F66"/>
    <w:rsid w:val="00B7614A"/>
    <w:rsid w:val="00B76834"/>
    <w:rsid w:val="00B76D3B"/>
    <w:rsid w:val="00B77308"/>
    <w:rsid w:val="00B80967"/>
    <w:rsid w:val="00B809ED"/>
    <w:rsid w:val="00B81A6A"/>
    <w:rsid w:val="00B82BB9"/>
    <w:rsid w:val="00B82FE9"/>
    <w:rsid w:val="00B8332F"/>
    <w:rsid w:val="00B84515"/>
    <w:rsid w:val="00B84BC6"/>
    <w:rsid w:val="00B85199"/>
    <w:rsid w:val="00B86AB5"/>
    <w:rsid w:val="00B877C6"/>
    <w:rsid w:val="00B87A5E"/>
    <w:rsid w:val="00B87E67"/>
    <w:rsid w:val="00B9083B"/>
    <w:rsid w:val="00B90F1F"/>
    <w:rsid w:val="00B915BC"/>
    <w:rsid w:val="00B93199"/>
    <w:rsid w:val="00B94213"/>
    <w:rsid w:val="00B94C13"/>
    <w:rsid w:val="00B9544E"/>
    <w:rsid w:val="00B95684"/>
    <w:rsid w:val="00B97A5B"/>
    <w:rsid w:val="00B97A84"/>
    <w:rsid w:val="00BA0B37"/>
    <w:rsid w:val="00BA208D"/>
    <w:rsid w:val="00BA37A9"/>
    <w:rsid w:val="00BA4FBA"/>
    <w:rsid w:val="00BA696F"/>
    <w:rsid w:val="00BA69DA"/>
    <w:rsid w:val="00BA6CA8"/>
    <w:rsid w:val="00BA7CFC"/>
    <w:rsid w:val="00BB098F"/>
    <w:rsid w:val="00BB2C52"/>
    <w:rsid w:val="00BB2F10"/>
    <w:rsid w:val="00BB5718"/>
    <w:rsid w:val="00BB654D"/>
    <w:rsid w:val="00BB7756"/>
    <w:rsid w:val="00BC0AB9"/>
    <w:rsid w:val="00BC2CAD"/>
    <w:rsid w:val="00BC599E"/>
    <w:rsid w:val="00BC62EE"/>
    <w:rsid w:val="00BD2288"/>
    <w:rsid w:val="00BD3CFE"/>
    <w:rsid w:val="00BD4A17"/>
    <w:rsid w:val="00BD640F"/>
    <w:rsid w:val="00BE0D5C"/>
    <w:rsid w:val="00BE11C0"/>
    <w:rsid w:val="00BE3140"/>
    <w:rsid w:val="00BE4BCA"/>
    <w:rsid w:val="00BE53C6"/>
    <w:rsid w:val="00BE6348"/>
    <w:rsid w:val="00BE6903"/>
    <w:rsid w:val="00BE69A4"/>
    <w:rsid w:val="00BE6B5D"/>
    <w:rsid w:val="00BF14E1"/>
    <w:rsid w:val="00BF1B60"/>
    <w:rsid w:val="00BF2113"/>
    <w:rsid w:val="00BF267A"/>
    <w:rsid w:val="00BF34DF"/>
    <w:rsid w:val="00BF3D96"/>
    <w:rsid w:val="00BF41CA"/>
    <w:rsid w:val="00BF42A2"/>
    <w:rsid w:val="00BF451D"/>
    <w:rsid w:val="00BF58D7"/>
    <w:rsid w:val="00BF6680"/>
    <w:rsid w:val="00BF67FA"/>
    <w:rsid w:val="00BF728A"/>
    <w:rsid w:val="00BF7C5D"/>
    <w:rsid w:val="00C02917"/>
    <w:rsid w:val="00C02D46"/>
    <w:rsid w:val="00C03359"/>
    <w:rsid w:val="00C04B36"/>
    <w:rsid w:val="00C04F31"/>
    <w:rsid w:val="00C07B94"/>
    <w:rsid w:val="00C105F2"/>
    <w:rsid w:val="00C109F7"/>
    <w:rsid w:val="00C10DBA"/>
    <w:rsid w:val="00C11FB0"/>
    <w:rsid w:val="00C125CE"/>
    <w:rsid w:val="00C13B9F"/>
    <w:rsid w:val="00C13C44"/>
    <w:rsid w:val="00C14DA2"/>
    <w:rsid w:val="00C17129"/>
    <w:rsid w:val="00C17EA3"/>
    <w:rsid w:val="00C206B9"/>
    <w:rsid w:val="00C207C8"/>
    <w:rsid w:val="00C21A50"/>
    <w:rsid w:val="00C235DB"/>
    <w:rsid w:val="00C23801"/>
    <w:rsid w:val="00C23A70"/>
    <w:rsid w:val="00C248DC"/>
    <w:rsid w:val="00C25A8E"/>
    <w:rsid w:val="00C25B17"/>
    <w:rsid w:val="00C32C7E"/>
    <w:rsid w:val="00C34739"/>
    <w:rsid w:val="00C404DA"/>
    <w:rsid w:val="00C42FA3"/>
    <w:rsid w:val="00C435A1"/>
    <w:rsid w:val="00C437FE"/>
    <w:rsid w:val="00C5030B"/>
    <w:rsid w:val="00C554DD"/>
    <w:rsid w:val="00C573A3"/>
    <w:rsid w:val="00C6023D"/>
    <w:rsid w:val="00C60A25"/>
    <w:rsid w:val="00C6229D"/>
    <w:rsid w:val="00C62340"/>
    <w:rsid w:val="00C634A3"/>
    <w:rsid w:val="00C63E0F"/>
    <w:rsid w:val="00C65AFC"/>
    <w:rsid w:val="00C66A58"/>
    <w:rsid w:val="00C70421"/>
    <w:rsid w:val="00C70EE3"/>
    <w:rsid w:val="00C71046"/>
    <w:rsid w:val="00C72490"/>
    <w:rsid w:val="00C7270F"/>
    <w:rsid w:val="00C74DB0"/>
    <w:rsid w:val="00C750F7"/>
    <w:rsid w:val="00C75333"/>
    <w:rsid w:val="00C775D2"/>
    <w:rsid w:val="00C77646"/>
    <w:rsid w:val="00C80B01"/>
    <w:rsid w:val="00C80D55"/>
    <w:rsid w:val="00C813EB"/>
    <w:rsid w:val="00C81A83"/>
    <w:rsid w:val="00C82487"/>
    <w:rsid w:val="00C8259F"/>
    <w:rsid w:val="00C82CC6"/>
    <w:rsid w:val="00C8388A"/>
    <w:rsid w:val="00C850D0"/>
    <w:rsid w:val="00C87844"/>
    <w:rsid w:val="00C90591"/>
    <w:rsid w:val="00C909CF"/>
    <w:rsid w:val="00C91132"/>
    <w:rsid w:val="00C92D4B"/>
    <w:rsid w:val="00C93246"/>
    <w:rsid w:val="00C935BD"/>
    <w:rsid w:val="00C93BA8"/>
    <w:rsid w:val="00C9705D"/>
    <w:rsid w:val="00CA0046"/>
    <w:rsid w:val="00CA2E49"/>
    <w:rsid w:val="00CA328F"/>
    <w:rsid w:val="00CA3F9B"/>
    <w:rsid w:val="00CA3FFC"/>
    <w:rsid w:val="00CA41D5"/>
    <w:rsid w:val="00CA440E"/>
    <w:rsid w:val="00CA5048"/>
    <w:rsid w:val="00CA5114"/>
    <w:rsid w:val="00CA6FE5"/>
    <w:rsid w:val="00CA748D"/>
    <w:rsid w:val="00CA7545"/>
    <w:rsid w:val="00CB04F2"/>
    <w:rsid w:val="00CB0933"/>
    <w:rsid w:val="00CB2AB6"/>
    <w:rsid w:val="00CB2AFC"/>
    <w:rsid w:val="00CB3ECD"/>
    <w:rsid w:val="00CB5DA4"/>
    <w:rsid w:val="00CB61A4"/>
    <w:rsid w:val="00CB719F"/>
    <w:rsid w:val="00CB73CF"/>
    <w:rsid w:val="00CC02E3"/>
    <w:rsid w:val="00CC1660"/>
    <w:rsid w:val="00CC16AA"/>
    <w:rsid w:val="00CC185D"/>
    <w:rsid w:val="00CC2230"/>
    <w:rsid w:val="00CC2BA2"/>
    <w:rsid w:val="00CC2EF0"/>
    <w:rsid w:val="00CC3234"/>
    <w:rsid w:val="00CC4783"/>
    <w:rsid w:val="00CC59E6"/>
    <w:rsid w:val="00CC7759"/>
    <w:rsid w:val="00CD07CE"/>
    <w:rsid w:val="00CD1300"/>
    <w:rsid w:val="00CD35A2"/>
    <w:rsid w:val="00CD35EB"/>
    <w:rsid w:val="00CE01A0"/>
    <w:rsid w:val="00CE0C6B"/>
    <w:rsid w:val="00CE2048"/>
    <w:rsid w:val="00CE4922"/>
    <w:rsid w:val="00CE55B4"/>
    <w:rsid w:val="00CE7D7E"/>
    <w:rsid w:val="00CF0055"/>
    <w:rsid w:val="00CF0FE0"/>
    <w:rsid w:val="00CF1A7B"/>
    <w:rsid w:val="00CF1FB8"/>
    <w:rsid w:val="00CF66A3"/>
    <w:rsid w:val="00CF75DF"/>
    <w:rsid w:val="00CF7EA4"/>
    <w:rsid w:val="00D02F2F"/>
    <w:rsid w:val="00D06481"/>
    <w:rsid w:val="00D068BA"/>
    <w:rsid w:val="00D12C09"/>
    <w:rsid w:val="00D12CE0"/>
    <w:rsid w:val="00D161D4"/>
    <w:rsid w:val="00D23479"/>
    <w:rsid w:val="00D23B43"/>
    <w:rsid w:val="00D26EDF"/>
    <w:rsid w:val="00D312C7"/>
    <w:rsid w:val="00D31537"/>
    <w:rsid w:val="00D33797"/>
    <w:rsid w:val="00D35373"/>
    <w:rsid w:val="00D37001"/>
    <w:rsid w:val="00D37F19"/>
    <w:rsid w:val="00D439F0"/>
    <w:rsid w:val="00D44791"/>
    <w:rsid w:val="00D44C33"/>
    <w:rsid w:val="00D4587D"/>
    <w:rsid w:val="00D45A04"/>
    <w:rsid w:val="00D4633F"/>
    <w:rsid w:val="00D46A99"/>
    <w:rsid w:val="00D46E32"/>
    <w:rsid w:val="00D46F7B"/>
    <w:rsid w:val="00D474B2"/>
    <w:rsid w:val="00D50E5C"/>
    <w:rsid w:val="00D517FF"/>
    <w:rsid w:val="00D51EC0"/>
    <w:rsid w:val="00D532BD"/>
    <w:rsid w:val="00D53DED"/>
    <w:rsid w:val="00D54E74"/>
    <w:rsid w:val="00D5619A"/>
    <w:rsid w:val="00D56C86"/>
    <w:rsid w:val="00D57E28"/>
    <w:rsid w:val="00D614AE"/>
    <w:rsid w:val="00D61E7C"/>
    <w:rsid w:val="00D61F13"/>
    <w:rsid w:val="00D64C7C"/>
    <w:rsid w:val="00D67224"/>
    <w:rsid w:val="00D67EFD"/>
    <w:rsid w:val="00D703A5"/>
    <w:rsid w:val="00D70C4A"/>
    <w:rsid w:val="00D70D0D"/>
    <w:rsid w:val="00D72C97"/>
    <w:rsid w:val="00D72EAC"/>
    <w:rsid w:val="00D733D3"/>
    <w:rsid w:val="00D738B9"/>
    <w:rsid w:val="00D74896"/>
    <w:rsid w:val="00D75CA0"/>
    <w:rsid w:val="00D75F0D"/>
    <w:rsid w:val="00D763FC"/>
    <w:rsid w:val="00D776EE"/>
    <w:rsid w:val="00D80FA5"/>
    <w:rsid w:val="00D816ED"/>
    <w:rsid w:val="00D81A93"/>
    <w:rsid w:val="00D81E18"/>
    <w:rsid w:val="00D825F7"/>
    <w:rsid w:val="00D829D2"/>
    <w:rsid w:val="00D82B76"/>
    <w:rsid w:val="00D83409"/>
    <w:rsid w:val="00D85481"/>
    <w:rsid w:val="00D86774"/>
    <w:rsid w:val="00D86F32"/>
    <w:rsid w:val="00D87000"/>
    <w:rsid w:val="00D9022A"/>
    <w:rsid w:val="00D93C77"/>
    <w:rsid w:val="00D941D6"/>
    <w:rsid w:val="00D94639"/>
    <w:rsid w:val="00D95B70"/>
    <w:rsid w:val="00D96209"/>
    <w:rsid w:val="00D97095"/>
    <w:rsid w:val="00D97E6E"/>
    <w:rsid w:val="00DA126F"/>
    <w:rsid w:val="00DA2250"/>
    <w:rsid w:val="00DA25B9"/>
    <w:rsid w:val="00DA4108"/>
    <w:rsid w:val="00DA488D"/>
    <w:rsid w:val="00DA5B43"/>
    <w:rsid w:val="00DA6528"/>
    <w:rsid w:val="00DA69A0"/>
    <w:rsid w:val="00DB0789"/>
    <w:rsid w:val="00DB0FF3"/>
    <w:rsid w:val="00DB1CB9"/>
    <w:rsid w:val="00DB2241"/>
    <w:rsid w:val="00DB2B0D"/>
    <w:rsid w:val="00DB37AD"/>
    <w:rsid w:val="00DB4625"/>
    <w:rsid w:val="00DB4C4C"/>
    <w:rsid w:val="00DB4EFF"/>
    <w:rsid w:val="00DB60CC"/>
    <w:rsid w:val="00DB6CA0"/>
    <w:rsid w:val="00DB7538"/>
    <w:rsid w:val="00DB7DEB"/>
    <w:rsid w:val="00DC095E"/>
    <w:rsid w:val="00DC249D"/>
    <w:rsid w:val="00DC254E"/>
    <w:rsid w:val="00DC4BFF"/>
    <w:rsid w:val="00DC4E78"/>
    <w:rsid w:val="00DC54A4"/>
    <w:rsid w:val="00DC6B85"/>
    <w:rsid w:val="00DC72C8"/>
    <w:rsid w:val="00DD03A2"/>
    <w:rsid w:val="00DD1038"/>
    <w:rsid w:val="00DD1D33"/>
    <w:rsid w:val="00DD43E3"/>
    <w:rsid w:val="00DD4EEF"/>
    <w:rsid w:val="00DE0C05"/>
    <w:rsid w:val="00DE15F5"/>
    <w:rsid w:val="00DE214E"/>
    <w:rsid w:val="00DE2CDB"/>
    <w:rsid w:val="00DE32F0"/>
    <w:rsid w:val="00DE39F3"/>
    <w:rsid w:val="00DE487B"/>
    <w:rsid w:val="00DE5A29"/>
    <w:rsid w:val="00DE7884"/>
    <w:rsid w:val="00DE7EED"/>
    <w:rsid w:val="00DF06C3"/>
    <w:rsid w:val="00DF0B3B"/>
    <w:rsid w:val="00DF1666"/>
    <w:rsid w:val="00DF1ADE"/>
    <w:rsid w:val="00DF20CC"/>
    <w:rsid w:val="00DF3886"/>
    <w:rsid w:val="00DF49EF"/>
    <w:rsid w:val="00DF633B"/>
    <w:rsid w:val="00DF714A"/>
    <w:rsid w:val="00E00097"/>
    <w:rsid w:val="00E013F5"/>
    <w:rsid w:val="00E01E1F"/>
    <w:rsid w:val="00E02675"/>
    <w:rsid w:val="00E033F9"/>
    <w:rsid w:val="00E041D1"/>
    <w:rsid w:val="00E06359"/>
    <w:rsid w:val="00E066A4"/>
    <w:rsid w:val="00E07299"/>
    <w:rsid w:val="00E07D00"/>
    <w:rsid w:val="00E12041"/>
    <w:rsid w:val="00E1243C"/>
    <w:rsid w:val="00E1427F"/>
    <w:rsid w:val="00E155D1"/>
    <w:rsid w:val="00E159D0"/>
    <w:rsid w:val="00E2039C"/>
    <w:rsid w:val="00E208D0"/>
    <w:rsid w:val="00E2161E"/>
    <w:rsid w:val="00E22218"/>
    <w:rsid w:val="00E22374"/>
    <w:rsid w:val="00E22E74"/>
    <w:rsid w:val="00E23E7C"/>
    <w:rsid w:val="00E25CBB"/>
    <w:rsid w:val="00E30011"/>
    <w:rsid w:val="00E309D8"/>
    <w:rsid w:val="00E30BE9"/>
    <w:rsid w:val="00E30FDF"/>
    <w:rsid w:val="00E31D8A"/>
    <w:rsid w:val="00E33060"/>
    <w:rsid w:val="00E335CB"/>
    <w:rsid w:val="00E33988"/>
    <w:rsid w:val="00E346A2"/>
    <w:rsid w:val="00E35E4F"/>
    <w:rsid w:val="00E35F7E"/>
    <w:rsid w:val="00E35FAC"/>
    <w:rsid w:val="00E36473"/>
    <w:rsid w:val="00E43FF9"/>
    <w:rsid w:val="00E445E2"/>
    <w:rsid w:val="00E44F56"/>
    <w:rsid w:val="00E46B54"/>
    <w:rsid w:val="00E51450"/>
    <w:rsid w:val="00E52ADB"/>
    <w:rsid w:val="00E536B4"/>
    <w:rsid w:val="00E53E43"/>
    <w:rsid w:val="00E559B4"/>
    <w:rsid w:val="00E572B2"/>
    <w:rsid w:val="00E57B67"/>
    <w:rsid w:val="00E63164"/>
    <w:rsid w:val="00E6329E"/>
    <w:rsid w:val="00E66618"/>
    <w:rsid w:val="00E66BA4"/>
    <w:rsid w:val="00E71379"/>
    <w:rsid w:val="00E72200"/>
    <w:rsid w:val="00E725E0"/>
    <w:rsid w:val="00E72E84"/>
    <w:rsid w:val="00E73FE9"/>
    <w:rsid w:val="00E7503B"/>
    <w:rsid w:val="00E7659E"/>
    <w:rsid w:val="00E772A3"/>
    <w:rsid w:val="00E77738"/>
    <w:rsid w:val="00E8107C"/>
    <w:rsid w:val="00E822A7"/>
    <w:rsid w:val="00E84F77"/>
    <w:rsid w:val="00E85164"/>
    <w:rsid w:val="00E853D9"/>
    <w:rsid w:val="00E85727"/>
    <w:rsid w:val="00E85FE4"/>
    <w:rsid w:val="00E86156"/>
    <w:rsid w:val="00E86779"/>
    <w:rsid w:val="00E9033A"/>
    <w:rsid w:val="00E90421"/>
    <w:rsid w:val="00E90B2A"/>
    <w:rsid w:val="00E92664"/>
    <w:rsid w:val="00E93230"/>
    <w:rsid w:val="00E941B6"/>
    <w:rsid w:val="00E97C62"/>
    <w:rsid w:val="00E97DD2"/>
    <w:rsid w:val="00EA05E1"/>
    <w:rsid w:val="00EA0902"/>
    <w:rsid w:val="00EA215C"/>
    <w:rsid w:val="00EA25F8"/>
    <w:rsid w:val="00EA319A"/>
    <w:rsid w:val="00EA31D5"/>
    <w:rsid w:val="00EA33DF"/>
    <w:rsid w:val="00EA3B3A"/>
    <w:rsid w:val="00EA4AA3"/>
    <w:rsid w:val="00EA78C9"/>
    <w:rsid w:val="00EB01CB"/>
    <w:rsid w:val="00EB1F56"/>
    <w:rsid w:val="00EB2B3E"/>
    <w:rsid w:val="00EB3DBC"/>
    <w:rsid w:val="00EB4150"/>
    <w:rsid w:val="00EB6176"/>
    <w:rsid w:val="00EB62FB"/>
    <w:rsid w:val="00EB7684"/>
    <w:rsid w:val="00EC04D1"/>
    <w:rsid w:val="00EC0F9D"/>
    <w:rsid w:val="00EC11C4"/>
    <w:rsid w:val="00EC1238"/>
    <w:rsid w:val="00EC1F34"/>
    <w:rsid w:val="00EC27C6"/>
    <w:rsid w:val="00EC339A"/>
    <w:rsid w:val="00EC3966"/>
    <w:rsid w:val="00EC3CB2"/>
    <w:rsid w:val="00EC431E"/>
    <w:rsid w:val="00EC6058"/>
    <w:rsid w:val="00EC646F"/>
    <w:rsid w:val="00EC64DF"/>
    <w:rsid w:val="00EC672B"/>
    <w:rsid w:val="00EC69F4"/>
    <w:rsid w:val="00EC78DD"/>
    <w:rsid w:val="00ED67D2"/>
    <w:rsid w:val="00ED6C5D"/>
    <w:rsid w:val="00EE06A1"/>
    <w:rsid w:val="00EE3881"/>
    <w:rsid w:val="00EE38FB"/>
    <w:rsid w:val="00EE4F93"/>
    <w:rsid w:val="00EE5784"/>
    <w:rsid w:val="00EE7B6E"/>
    <w:rsid w:val="00EF0CD1"/>
    <w:rsid w:val="00EF1A40"/>
    <w:rsid w:val="00EF552A"/>
    <w:rsid w:val="00EF6368"/>
    <w:rsid w:val="00F01931"/>
    <w:rsid w:val="00F01A6D"/>
    <w:rsid w:val="00F021F2"/>
    <w:rsid w:val="00F023C1"/>
    <w:rsid w:val="00F0327A"/>
    <w:rsid w:val="00F03AB4"/>
    <w:rsid w:val="00F04996"/>
    <w:rsid w:val="00F04B52"/>
    <w:rsid w:val="00F055DD"/>
    <w:rsid w:val="00F06873"/>
    <w:rsid w:val="00F070AE"/>
    <w:rsid w:val="00F07B74"/>
    <w:rsid w:val="00F106FB"/>
    <w:rsid w:val="00F110F1"/>
    <w:rsid w:val="00F13B99"/>
    <w:rsid w:val="00F144B5"/>
    <w:rsid w:val="00F156E7"/>
    <w:rsid w:val="00F1659C"/>
    <w:rsid w:val="00F17CFE"/>
    <w:rsid w:val="00F20991"/>
    <w:rsid w:val="00F22A6C"/>
    <w:rsid w:val="00F2312E"/>
    <w:rsid w:val="00F2471A"/>
    <w:rsid w:val="00F27971"/>
    <w:rsid w:val="00F3059E"/>
    <w:rsid w:val="00F3125E"/>
    <w:rsid w:val="00F31B7D"/>
    <w:rsid w:val="00F31CD9"/>
    <w:rsid w:val="00F325E9"/>
    <w:rsid w:val="00F32FC4"/>
    <w:rsid w:val="00F358D0"/>
    <w:rsid w:val="00F375AB"/>
    <w:rsid w:val="00F406C7"/>
    <w:rsid w:val="00F41095"/>
    <w:rsid w:val="00F42841"/>
    <w:rsid w:val="00F434BE"/>
    <w:rsid w:val="00F435A4"/>
    <w:rsid w:val="00F437C1"/>
    <w:rsid w:val="00F44BC5"/>
    <w:rsid w:val="00F46AA0"/>
    <w:rsid w:val="00F47808"/>
    <w:rsid w:val="00F479A1"/>
    <w:rsid w:val="00F508EC"/>
    <w:rsid w:val="00F51677"/>
    <w:rsid w:val="00F52916"/>
    <w:rsid w:val="00F53CAE"/>
    <w:rsid w:val="00F54020"/>
    <w:rsid w:val="00F558C8"/>
    <w:rsid w:val="00F56670"/>
    <w:rsid w:val="00F5703B"/>
    <w:rsid w:val="00F6150C"/>
    <w:rsid w:val="00F6271D"/>
    <w:rsid w:val="00F64C82"/>
    <w:rsid w:val="00F6532C"/>
    <w:rsid w:val="00F65FAC"/>
    <w:rsid w:val="00F70211"/>
    <w:rsid w:val="00F709F6"/>
    <w:rsid w:val="00F71FB2"/>
    <w:rsid w:val="00F73C7A"/>
    <w:rsid w:val="00F75DE1"/>
    <w:rsid w:val="00F75E3C"/>
    <w:rsid w:val="00F76441"/>
    <w:rsid w:val="00F77590"/>
    <w:rsid w:val="00F77D9B"/>
    <w:rsid w:val="00F8329F"/>
    <w:rsid w:val="00F851FD"/>
    <w:rsid w:val="00F85261"/>
    <w:rsid w:val="00F86F7F"/>
    <w:rsid w:val="00F90954"/>
    <w:rsid w:val="00F910DB"/>
    <w:rsid w:val="00F918C8"/>
    <w:rsid w:val="00F93B0E"/>
    <w:rsid w:val="00F93D8E"/>
    <w:rsid w:val="00F96D7E"/>
    <w:rsid w:val="00F97DD1"/>
    <w:rsid w:val="00FA04C7"/>
    <w:rsid w:val="00FA12F9"/>
    <w:rsid w:val="00FA1755"/>
    <w:rsid w:val="00FA225E"/>
    <w:rsid w:val="00FA2487"/>
    <w:rsid w:val="00FA25F7"/>
    <w:rsid w:val="00FA2839"/>
    <w:rsid w:val="00FA2F2E"/>
    <w:rsid w:val="00FA3579"/>
    <w:rsid w:val="00FA46EC"/>
    <w:rsid w:val="00FA5D30"/>
    <w:rsid w:val="00FA7EFB"/>
    <w:rsid w:val="00FB01A7"/>
    <w:rsid w:val="00FB0C6C"/>
    <w:rsid w:val="00FB0FA6"/>
    <w:rsid w:val="00FB1178"/>
    <w:rsid w:val="00FB25DF"/>
    <w:rsid w:val="00FB2F1A"/>
    <w:rsid w:val="00FB313C"/>
    <w:rsid w:val="00FB3C41"/>
    <w:rsid w:val="00FB5918"/>
    <w:rsid w:val="00FB6DE9"/>
    <w:rsid w:val="00FB794A"/>
    <w:rsid w:val="00FB7AA3"/>
    <w:rsid w:val="00FC557E"/>
    <w:rsid w:val="00FC63A3"/>
    <w:rsid w:val="00FC695E"/>
    <w:rsid w:val="00FC7A99"/>
    <w:rsid w:val="00FD00AD"/>
    <w:rsid w:val="00FD0840"/>
    <w:rsid w:val="00FD09CF"/>
    <w:rsid w:val="00FD278C"/>
    <w:rsid w:val="00FD41C4"/>
    <w:rsid w:val="00FD5B78"/>
    <w:rsid w:val="00FD5D8E"/>
    <w:rsid w:val="00FD68C6"/>
    <w:rsid w:val="00FD7860"/>
    <w:rsid w:val="00FE0483"/>
    <w:rsid w:val="00FE07EA"/>
    <w:rsid w:val="00FE0DA2"/>
    <w:rsid w:val="00FE0DA5"/>
    <w:rsid w:val="00FE0E11"/>
    <w:rsid w:val="00FE130E"/>
    <w:rsid w:val="00FE1F93"/>
    <w:rsid w:val="00FE202D"/>
    <w:rsid w:val="00FE219D"/>
    <w:rsid w:val="00FE272C"/>
    <w:rsid w:val="00FE29FC"/>
    <w:rsid w:val="00FE3AD4"/>
    <w:rsid w:val="00FE4B20"/>
    <w:rsid w:val="00FE6718"/>
    <w:rsid w:val="00FF01CF"/>
    <w:rsid w:val="00FF1BFF"/>
    <w:rsid w:val="00FF346F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95F8D"/>
  <w15:docId w15:val="{86D1DABD-5D4F-4871-A1BD-9BBDF22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FDF"/>
    <w:pPr>
      <w:bidi/>
      <w:jc w:val="both"/>
    </w:pPr>
    <w:rPr>
      <w:rFonts w:ascii="Times New Roman" w:eastAsia="Times New Roman" w:hAnsi="Times New Roman" w:cs="B Nazanin"/>
      <w:sz w:val="24"/>
      <w:szCs w:val="28"/>
    </w:rPr>
  </w:style>
  <w:style w:type="paragraph" w:styleId="Heading1">
    <w:name w:val="heading 1"/>
    <w:aliases w:val="Heading 1فصل"/>
    <w:basedOn w:val="Normal"/>
    <w:next w:val="Normal"/>
    <w:link w:val="Heading1Char"/>
    <w:uiPriority w:val="9"/>
    <w:qFormat/>
    <w:rsid w:val="002B430E"/>
    <w:pPr>
      <w:keepNext/>
      <w:pageBreakBefore/>
      <w:numPr>
        <w:numId w:val="48"/>
      </w:numPr>
      <w:spacing w:before="240" w:after="240"/>
      <w:jc w:val="left"/>
      <w:outlineLvl w:val="0"/>
    </w:pPr>
    <w:rPr>
      <w:rFonts w:cs="B Titr"/>
      <w:b/>
      <w:bCs/>
      <w:kern w:val="32"/>
      <w:sz w:val="36"/>
      <w:szCs w:val="36"/>
    </w:rPr>
  </w:style>
  <w:style w:type="paragraph" w:styleId="Heading2">
    <w:name w:val="heading 2"/>
    <w:basedOn w:val="Normal"/>
    <w:next w:val="NewParagraph"/>
    <w:link w:val="Heading2Char"/>
    <w:autoRedefine/>
    <w:uiPriority w:val="9"/>
    <w:qFormat/>
    <w:rsid w:val="008E6ACC"/>
    <w:pPr>
      <w:keepNext/>
      <w:keepLines/>
      <w:numPr>
        <w:ilvl w:val="1"/>
        <w:numId w:val="48"/>
      </w:numPr>
      <w:spacing w:before="200" w:after="240" w:line="276" w:lineRule="auto"/>
      <w:outlineLvl w:val="1"/>
    </w:pPr>
    <w:rPr>
      <w:rFonts w:asciiTheme="majorBidi" w:hAnsiTheme="majorBidi" w:cs="B Titr"/>
      <w:bCs/>
      <w:szCs w:val="24"/>
      <w:lang w:bidi="fa-IR"/>
    </w:rPr>
  </w:style>
  <w:style w:type="paragraph" w:styleId="Heading3">
    <w:name w:val="heading 3"/>
    <w:basedOn w:val="Normal"/>
    <w:next w:val="NewParagraph"/>
    <w:link w:val="Heading3Char"/>
    <w:uiPriority w:val="9"/>
    <w:qFormat/>
    <w:rsid w:val="002B430E"/>
    <w:pPr>
      <w:keepNext/>
      <w:numPr>
        <w:ilvl w:val="2"/>
        <w:numId w:val="48"/>
      </w:numPr>
      <w:tabs>
        <w:tab w:val="left" w:pos="1274"/>
      </w:tabs>
      <w:spacing w:before="240" w:after="60"/>
      <w:jc w:val="left"/>
      <w:outlineLvl w:val="2"/>
    </w:pPr>
    <w:rPr>
      <w:rFonts w:cs="B Titr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91126F"/>
    <w:pPr>
      <w:keepNext/>
      <w:numPr>
        <w:ilvl w:val="3"/>
        <w:numId w:val="48"/>
      </w:numPr>
      <w:spacing w:before="240" w:after="6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2C55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5784"/>
    <w:pPr>
      <w:pageBreakBefore/>
      <w:spacing w:before="360" w:after="240"/>
      <w:jc w:val="center"/>
      <w:outlineLvl w:val="5"/>
    </w:pPr>
    <w:rPr>
      <w:rFonts w:cs="Titr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6E55A3"/>
    <w:pPr>
      <w:numPr>
        <w:ilvl w:val="6"/>
        <w:numId w:val="48"/>
      </w:num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6E55A3"/>
    <w:pPr>
      <w:numPr>
        <w:ilvl w:val="7"/>
        <w:numId w:val="48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6E55A3"/>
    <w:pPr>
      <w:numPr>
        <w:ilvl w:val="8"/>
        <w:numId w:val="4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فصل Char"/>
    <w:basedOn w:val="DefaultParagraphFont"/>
    <w:link w:val="Heading1"/>
    <w:uiPriority w:val="9"/>
    <w:rsid w:val="002B430E"/>
    <w:rPr>
      <w:rFonts w:ascii="Times New Roman" w:eastAsia="Times New Roman" w:hAnsi="Times New Roman" w:cs="B Titr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E6ACC"/>
    <w:rPr>
      <w:rFonts w:asciiTheme="majorBidi" w:eastAsia="Times New Roman" w:hAnsiTheme="majorBidi" w:cs="B Titr"/>
      <w:bCs/>
      <w:sz w:val="24"/>
      <w:szCs w:val="24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2B430E"/>
    <w:rPr>
      <w:rFonts w:ascii="Times New Roman" w:eastAsia="Times New Roman" w:hAnsi="Times New Roman" w:cs="B Titr"/>
      <w:b/>
      <w:bCs/>
      <w:sz w:val="2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1126F"/>
    <w:rPr>
      <w:rFonts w:ascii="Times New Roman" w:eastAsia="Times New Roman" w:hAnsi="Times New Roman" w:cs="B Nazani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E55A3"/>
    <w:rPr>
      <w:rFonts w:cs="Nazani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A69DA"/>
    <w:rPr>
      <w:rFonts w:ascii="Times New Roman" w:eastAsia="Times New Roman" w:hAnsi="Times New Roman" w:cs="Titr"/>
      <w:b/>
      <w:b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A52FF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52FF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52FF9"/>
    <w:rPr>
      <w:rFonts w:ascii="Arial" w:eastAsia="Times New Roman" w:hAnsi="Arial"/>
      <w:sz w:val="22"/>
      <w:szCs w:val="22"/>
    </w:rPr>
  </w:style>
  <w:style w:type="paragraph" w:customStyle="1" w:styleId="TitlePage">
    <w:name w:val="Title Page"/>
    <w:basedOn w:val="Normal"/>
    <w:uiPriority w:val="99"/>
    <w:qFormat/>
    <w:rsid w:val="00BB2C52"/>
    <w:pPr>
      <w:spacing w:line="360" w:lineRule="auto"/>
      <w:jc w:val="center"/>
    </w:pPr>
    <w:rPr>
      <w:rFonts w:cs="B Titr"/>
      <w:bCs/>
      <w:szCs w:val="24"/>
    </w:rPr>
  </w:style>
  <w:style w:type="paragraph" w:customStyle="1" w:styleId="TitlePageNames">
    <w:name w:val="Title Page Names"/>
    <w:basedOn w:val="TitlePage"/>
    <w:uiPriority w:val="99"/>
    <w:qFormat/>
    <w:rsid w:val="0046663A"/>
    <w:rPr>
      <w:rFonts w:cs="Titr"/>
      <w:b/>
      <w:bCs w:val="0"/>
      <w:sz w:val="28"/>
      <w:szCs w:val="28"/>
    </w:rPr>
  </w:style>
  <w:style w:type="paragraph" w:customStyle="1" w:styleId="CaptionFigure">
    <w:name w:val="Caption_Figure"/>
    <w:basedOn w:val="Normal"/>
    <w:next w:val="Normal"/>
    <w:uiPriority w:val="99"/>
    <w:qFormat/>
    <w:rsid w:val="00E23E7C"/>
    <w:pPr>
      <w:spacing w:after="240"/>
      <w:jc w:val="center"/>
    </w:pPr>
    <w:rPr>
      <w:b/>
      <w:bCs/>
      <w:sz w:val="20"/>
      <w:szCs w:val="24"/>
      <w:lang w:bidi="fa-IR"/>
    </w:rPr>
  </w:style>
  <w:style w:type="paragraph" w:customStyle="1" w:styleId="Figures">
    <w:name w:val="Figures"/>
    <w:next w:val="CaptionFigure"/>
    <w:uiPriority w:val="99"/>
    <w:qFormat/>
    <w:rsid w:val="00BB2C52"/>
    <w:pPr>
      <w:keepNext/>
      <w:bidi/>
      <w:spacing w:before="360" w:after="120"/>
      <w:jc w:val="center"/>
    </w:pPr>
    <w:rPr>
      <w:rFonts w:ascii="Times New Roman" w:eastAsia="Times New Roman" w:hAnsi="Times New Roman" w:cs="B Nazanin"/>
      <w:noProof/>
      <w:sz w:val="24"/>
      <w:szCs w:val="28"/>
    </w:rPr>
  </w:style>
  <w:style w:type="paragraph" w:customStyle="1" w:styleId="NewParagraph">
    <w:name w:val="NewParagraph"/>
    <w:basedOn w:val="Normal"/>
    <w:link w:val="NewParagraphChar"/>
    <w:uiPriority w:val="99"/>
    <w:qFormat/>
    <w:rsid w:val="00A155D4"/>
    <w:pPr>
      <w:spacing w:before="120"/>
      <w:ind w:firstLine="289"/>
    </w:pPr>
  </w:style>
  <w:style w:type="paragraph" w:customStyle="1" w:styleId="CaptionTable">
    <w:name w:val="Caption_Table"/>
    <w:basedOn w:val="Normal"/>
    <w:next w:val="Normal"/>
    <w:uiPriority w:val="99"/>
    <w:qFormat/>
    <w:rsid w:val="00900A8A"/>
    <w:pPr>
      <w:keepNext/>
      <w:spacing w:before="240"/>
      <w:jc w:val="center"/>
    </w:pPr>
    <w:rPr>
      <w:b/>
      <w:bCs/>
      <w:sz w:val="20"/>
      <w:szCs w:val="24"/>
      <w:lang w:bidi="fa-IR"/>
    </w:rPr>
  </w:style>
  <w:style w:type="paragraph" w:customStyle="1" w:styleId="Label">
    <w:name w:val="Label"/>
    <w:basedOn w:val="Normal"/>
    <w:next w:val="Normal"/>
    <w:link w:val="LabelCharChar"/>
    <w:rsid w:val="00F055DD"/>
    <w:pPr>
      <w:spacing w:before="120"/>
      <w:jc w:val="center"/>
    </w:pPr>
    <w:rPr>
      <w:b/>
      <w:bCs/>
      <w:lang w:bidi="fa-IR"/>
    </w:rPr>
  </w:style>
  <w:style w:type="paragraph" w:customStyle="1" w:styleId="Tables">
    <w:name w:val="Tables"/>
    <w:basedOn w:val="Normal"/>
    <w:uiPriority w:val="99"/>
    <w:rsid w:val="00AA2BC6"/>
    <w:pPr>
      <w:jc w:val="center"/>
    </w:pPr>
  </w:style>
  <w:style w:type="paragraph" w:styleId="Revision">
    <w:name w:val="Revision"/>
    <w:hidden/>
    <w:uiPriority w:val="99"/>
    <w:semiHidden/>
    <w:rsid w:val="007126AD"/>
    <w:pPr>
      <w:spacing w:before="60"/>
      <w:ind w:left="851" w:hanging="567"/>
    </w:pPr>
    <w:rPr>
      <w:rFonts w:ascii="Times New Roman" w:eastAsia="Times New Roman" w:hAnsi="Times New Roman" w:cs="Nazanin"/>
      <w:sz w:val="24"/>
      <w:szCs w:val="28"/>
    </w:rPr>
  </w:style>
  <w:style w:type="character" w:customStyle="1" w:styleId="LabelCharChar">
    <w:name w:val="Label Char Char"/>
    <w:basedOn w:val="DefaultParagraphFont"/>
    <w:link w:val="Label"/>
    <w:rsid w:val="00F055DD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Theoremstyle">
    <w:name w:val="Theorem_style"/>
    <w:basedOn w:val="Normal"/>
    <w:next w:val="Normal"/>
    <w:link w:val="TheoremstyleChar"/>
    <w:rsid w:val="00C8259F"/>
    <w:pPr>
      <w:spacing w:before="60"/>
    </w:pPr>
    <w:rPr>
      <w:b/>
      <w:bCs/>
      <w:sz w:val="22"/>
      <w:szCs w:val="26"/>
      <w:lang w:bidi="fa-IR"/>
    </w:rPr>
  </w:style>
  <w:style w:type="character" w:customStyle="1" w:styleId="TheoremstyleChar">
    <w:name w:val="Theorem_style Char"/>
    <w:basedOn w:val="DefaultParagraphFont"/>
    <w:link w:val="Theoremstyle"/>
    <w:rsid w:val="00C8259F"/>
    <w:rPr>
      <w:rFonts w:cs="Nazanin"/>
      <w:b/>
      <w:bCs/>
      <w:sz w:val="22"/>
      <w:szCs w:val="26"/>
      <w:lang w:val="en-US" w:eastAsia="en-US" w:bidi="fa-IR"/>
    </w:rPr>
  </w:style>
  <w:style w:type="character" w:styleId="EndnoteReference">
    <w:name w:val="endnote reference"/>
    <w:basedOn w:val="DefaultParagraphFont"/>
    <w:semiHidden/>
    <w:rsid w:val="009A7F4F"/>
    <w:rPr>
      <w:vertAlign w:val="baseline"/>
    </w:rPr>
  </w:style>
  <w:style w:type="paragraph" w:customStyle="1" w:styleId="HeadingRef">
    <w:name w:val="Heading_Ref"/>
    <w:basedOn w:val="Heading1"/>
    <w:uiPriority w:val="99"/>
    <w:rsid w:val="00C8259F"/>
    <w:pPr>
      <w:numPr>
        <w:numId w:val="0"/>
      </w:numPr>
    </w:pPr>
    <w:rPr>
      <w:lang w:bidi="fa-IR"/>
    </w:rPr>
  </w:style>
  <w:style w:type="paragraph" w:styleId="Header">
    <w:name w:val="header"/>
    <w:basedOn w:val="Normal"/>
    <w:link w:val="Head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styleId="Footer">
    <w:name w:val="footer"/>
    <w:basedOn w:val="Normal"/>
    <w:link w:val="FooterChar"/>
    <w:uiPriority w:val="99"/>
    <w:rsid w:val="00C8259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BC5"/>
    <w:rPr>
      <w:rFonts w:cs="Nazanin"/>
      <w:sz w:val="24"/>
      <w:szCs w:val="28"/>
      <w:lang w:val="en-US" w:eastAsia="en-US" w:bidi="ar-SA"/>
    </w:rPr>
  </w:style>
  <w:style w:type="paragraph" w:customStyle="1" w:styleId="a0">
    <w:name w:val="معادله"/>
    <w:basedOn w:val="Normal"/>
    <w:uiPriority w:val="99"/>
    <w:rsid w:val="00E53E43"/>
    <w:pPr>
      <w:bidi w:val="0"/>
      <w:spacing w:after="120"/>
      <w:jc w:val="left"/>
    </w:pPr>
    <w:rPr>
      <w:lang w:bidi="fa-IR"/>
    </w:rPr>
  </w:style>
  <w:style w:type="paragraph" w:styleId="TOC2">
    <w:name w:val="toc 2"/>
    <w:basedOn w:val="Normal"/>
    <w:next w:val="Normal"/>
    <w:uiPriority w:val="39"/>
    <w:qFormat/>
    <w:rsid w:val="00B12E8B"/>
    <w:pPr>
      <w:tabs>
        <w:tab w:val="left" w:pos="1132"/>
        <w:tab w:val="right" w:leader="dot" w:pos="8787"/>
      </w:tabs>
      <w:ind w:left="990" w:hanging="706"/>
      <w:jc w:val="left"/>
    </w:pPr>
    <w:rPr>
      <w:noProof/>
      <w:lang w:bidi="fa-IR"/>
    </w:rPr>
  </w:style>
  <w:style w:type="paragraph" w:styleId="TOC3">
    <w:name w:val="toc 3"/>
    <w:basedOn w:val="Normal"/>
    <w:next w:val="Normal"/>
    <w:uiPriority w:val="39"/>
    <w:qFormat/>
    <w:rsid w:val="00502B39"/>
    <w:pPr>
      <w:tabs>
        <w:tab w:val="left" w:pos="1557"/>
        <w:tab w:val="left" w:pos="1699"/>
        <w:tab w:val="right" w:leader="dot" w:pos="8787"/>
      </w:tabs>
      <w:ind w:left="1418" w:hanging="936"/>
      <w:jc w:val="left"/>
    </w:pPr>
    <w:rPr>
      <w:noProof/>
      <w:sz w:val="22"/>
      <w:szCs w:val="26"/>
    </w:rPr>
  </w:style>
  <w:style w:type="character" w:styleId="Hyperlink">
    <w:name w:val="Hyperlink"/>
    <w:basedOn w:val="DefaultParagraphFont"/>
    <w:uiPriority w:val="99"/>
    <w:rsid w:val="00C8259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C8259F"/>
  </w:style>
  <w:style w:type="character" w:styleId="CommentReference">
    <w:name w:val="annotation reference"/>
    <w:basedOn w:val="DefaultParagraphFont"/>
    <w:semiHidden/>
    <w:rsid w:val="00397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97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7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97E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C2CAD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rmalNumbered">
    <w:name w:val="Normal_Numbered"/>
    <w:basedOn w:val="NoList"/>
    <w:rsid w:val="00DF714A"/>
    <w:pPr>
      <w:numPr>
        <w:numId w:val="2"/>
      </w:numPr>
    </w:pPr>
  </w:style>
  <w:style w:type="paragraph" w:styleId="EndnoteText">
    <w:name w:val="endnote text"/>
    <w:basedOn w:val="Normal"/>
    <w:link w:val="EndnoteTextChar"/>
    <w:uiPriority w:val="99"/>
    <w:unhideWhenUsed/>
    <w:rsid w:val="00BF3D96"/>
    <w:pPr>
      <w:bidi w:val="0"/>
      <w:spacing w:after="120"/>
      <w:ind w:left="425" w:hanging="425"/>
    </w:pPr>
    <w:rPr>
      <w:sz w:val="20"/>
      <w:szCs w:val="20"/>
      <w:lang w:bidi="fa-IR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F3D96"/>
    <w:rPr>
      <w:rFonts w:ascii="Times New Roman" w:eastAsia="Times New Roman" w:hAnsi="Times New Roman" w:cs="Nazanin"/>
      <w:lang w:bidi="fa-IR"/>
    </w:rPr>
  </w:style>
  <w:style w:type="paragraph" w:customStyle="1" w:styleId="ListParagraph1">
    <w:name w:val="List Paragraph1"/>
    <w:aliases w:val="Numbered Items"/>
    <w:basedOn w:val="Normal"/>
    <w:uiPriority w:val="34"/>
    <w:qFormat/>
    <w:rsid w:val="00695FD2"/>
    <w:pPr>
      <w:numPr>
        <w:numId w:val="4"/>
      </w:numPr>
      <w:tabs>
        <w:tab w:val="left" w:pos="849"/>
      </w:tabs>
      <w:contextualSpacing/>
    </w:pPr>
  </w:style>
  <w:style w:type="paragraph" w:styleId="TOC1">
    <w:name w:val="toc 1"/>
    <w:basedOn w:val="Normal"/>
    <w:next w:val="Normal"/>
    <w:uiPriority w:val="39"/>
    <w:qFormat/>
    <w:rsid w:val="00F01A6D"/>
    <w:pPr>
      <w:tabs>
        <w:tab w:val="left" w:pos="990"/>
        <w:tab w:val="left" w:pos="1132"/>
        <w:tab w:val="left" w:pos="1274"/>
        <w:tab w:val="right" w:leader="dot" w:pos="8787"/>
      </w:tabs>
      <w:spacing w:before="120"/>
      <w:ind w:left="1132" w:hanging="1132"/>
      <w:jc w:val="left"/>
    </w:pPr>
    <w:rPr>
      <w:b/>
      <w:bCs/>
      <w:noProof/>
      <w:lang w:bidi="fa-IR"/>
    </w:rPr>
  </w:style>
  <w:style w:type="paragraph" w:styleId="TOC4">
    <w:name w:val="toc 4"/>
    <w:basedOn w:val="Normal"/>
    <w:next w:val="Normal"/>
    <w:uiPriority w:val="39"/>
    <w:rsid w:val="00502B39"/>
    <w:pPr>
      <w:tabs>
        <w:tab w:val="left" w:pos="1841"/>
        <w:tab w:val="left" w:pos="1983"/>
        <w:tab w:val="left" w:pos="2124"/>
        <w:tab w:val="left" w:pos="3106"/>
        <w:tab w:val="right" w:leader="dot" w:pos="8787"/>
      </w:tabs>
      <w:ind w:left="1701" w:hanging="981"/>
      <w:jc w:val="left"/>
    </w:pPr>
    <w:rPr>
      <w:noProof/>
      <w:sz w:val="20"/>
      <w:szCs w:val="24"/>
      <w:lang w:bidi="fa-IR"/>
    </w:rPr>
  </w:style>
  <w:style w:type="paragraph" w:styleId="FootnoteText">
    <w:name w:val="footnote text"/>
    <w:basedOn w:val="Normal"/>
    <w:link w:val="FootnoteTextChar"/>
    <w:uiPriority w:val="99"/>
    <w:rsid w:val="00A009FD"/>
    <w:pPr>
      <w:bidi w:val="0"/>
      <w:ind w:left="170" w:hanging="170"/>
    </w:pPr>
    <w:rPr>
      <w:sz w:val="20"/>
      <w:szCs w:val="20"/>
      <w:lang w:bidi="fa-IR"/>
    </w:rPr>
  </w:style>
  <w:style w:type="character" w:styleId="FootnoteReference">
    <w:name w:val="footnote reference"/>
    <w:basedOn w:val="DefaultParagraphFont"/>
    <w:rsid w:val="00C90591"/>
    <w:rPr>
      <w:vertAlign w:val="superscript"/>
    </w:rPr>
  </w:style>
  <w:style w:type="paragraph" w:customStyle="1" w:styleId="EquationNumber">
    <w:name w:val="Equation_Number"/>
    <w:basedOn w:val="Normal"/>
    <w:uiPriority w:val="99"/>
    <w:qFormat/>
    <w:rsid w:val="00C8259F"/>
    <w:pPr>
      <w:jc w:val="left"/>
    </w:pPr>
  </w:style>
  <w:style w:type="paragraph" w:customStyle="1" w:styleId="HeadingAppendix">
    <w:name w:val="Heading_Appendix"/>
    <w:basedOn w:val="Heading1"/>
    <w:next w:val="NewParagraph"/>
    <w:uiPriority w:val="99"/>
    <w:rsid w:val="0091126F"/>
    <w:pPr>
      <w:numPr>
        <w:numId w:val="1"/>
      </w:numPr>
      <w:tabs>
        <w:tab w:val="clear" w:pos="1418"/>
        <w:tab w:val="num" w:pos="1557"/>
      </w:tabs>
      <w:ind w:left="1559" w:hanging="1559"/>
    </w:pPr>
    <w:rPr>
      <w:lang w:bidi="fa-IR"/>
    </w:rPr>
  </w:style>
  <w:style w:type="paragraph" w:customStyle="1" w:styleId="Notation">
    <w:name w:val="Notation"/>
    <w:basedOn w:val="Normal"/>
    <w:uiPriority w:val="99"/>
    <w:rsid w:val="005E579E"/>
    <w:pPr>
      <w:tabs>
        <w:tab w:val="right" w:pos="8787"/>
      </w:tabs>
    </w:pPr>
  </w:style>
  <w:style w:type="paragraph" w:customStyle="1" w:styleId="Headingcentered">
    <w:name w:val="Heading_centered"/>
    <w:basedOn w:val="Heading2"/>
    <w:uiPriority w:val="99"/>
    <w:qFormat/>
    <w:rsid w:val="00D97E6E"/>
    <w:pPr>
      <w:pageBreakBefore/>
      <w:numPr>
        <w:ilvl w:val="0"/>
        <w:numId w:val="0"/>
      </w:numPr>
      <w:jc w:val="center"/>
    </w:pPr>
  </w:style>
  <w:style w:type="paragraph" w:customStyle="1" w:styleId="TOCTable">
    <w:name w:val="TOC_Table"/>
    <w:basedOn w:val="Normal"/>
    <w:uiPriority w:val="99"/>
    <w:rsid w:val="005E579E"/>
    <w:pPr>
      <w:pBdr>
        <w:bottom w:val="single" w:sz="12" w:space="1" w:color="auto"/>
      </w:pBdr>
      <w:tabs>
        <w:tab w:val="right" w:pos="8787"/>
      </w:tabs>
      <w:spacing w:after="120"/>
    </w:pPr>
    <w:rPr>
      <w:b/>
      <w:bCs/>
      <w:sz w:val="28"/>
    </w:rPr>
  </w:style>
  <w:style w:type="paragraph" w:styleId="Caption">
    <w:name w:val="caption"/>
    <w:basedOn w:val="CaptionFigure"/>
    <w:next w:val="Normal"/>
    <w:link w:val="CaptionChar"/>
    <w:uiPriority w:val="35"/>
    <w:qFormat/>
    <w:rsid w:val="001F1EFD"/>
  </w:style>
  <w:style w:type="paragraph" w:styleId="DocumentMap">
    <w:name w:val="Document Map"/>
    <w:basedOn w:val="Normal"/>
    <w:link w:val="DocumentMapChar"/>
    <w:uiPriority w:val="99"/>
    <w:semiHidden/>
    <w:unhideWhenUsed/>
    <w:rsid w:val="0075718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718F"/>
    <w:rPr>
      <w:rFonts w:ascii="Tahoma" w:eastAsia="Times New Roman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718F"/>
    <w:rPr>
      <w:rFonts w:ascii="Times New Roman" w:eastAsia="Times New Roman" w:hAnsi="Times New Roman" w:cs="Nazanin"/>
      <w:lang w:bidi="fa-IR"/>
    </w:rPr>
  </w:style>
  <w:style w:type="paragraph" w:customStyle="1" w:styleId="Glossary">
    <w:name w:val="Glossary"/>
    <w:basedOn w:val="Normal"/>
    <w:uiPriority w:val="99"/>
    <w:rsid w:val="00344927"/>
    <w:pPr>
      <w:ind w:left="129" w:hanging="129"/>
    </w:pPr>
  </w:style>
  <w:style w:type="character" w:customStyle="1" w:styleId="CaptionChar">
    <w:name w:val="Caption Char"/>
    <w:basedOn w:val="DefaultParagraphFont"/>
    <w:link w:val="Caption"/>
    <w:uiPriority w:val="35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uthors">
    <w:name w:val="Authors"/>
    <w:basedOn w:val="Normal"/>
    <w:next w:val="Normal"/>
    <w:uiPriority w:val="99"/>
    <w:rsid w:val="00930254"/>
    <w:pPr>
      <w:framePr w:w="9072" w:hSpace="187" w:vSpace="187" w:wrap="notBeside" w:vAnchor="text" w:hAnchor="page" w:xAlign="center" w:y="1"/>
      <w:bidi w:val="0"/>
      <w:spacing w:after="320"/>
      <w:jc w:val="center"/>
    </w:pPr>
    <w:rPr>
      <w:rFonts w:cs="Times New Roman"/>
      <w:sz w:val="22"/>
      <w:szCs w:val="22"/>
      <w:lang w:bidi="fa-IR"/>
    </w:rPr>
  </w:style>
  <w:style w:type="paragraph" w:styleId="BlockText">
    <w:name w:val="Block Text"/>
    <w:basedOn w:val="Normal"/>
    <w:uiPriority w:val="99"/>
    <w:rsid w:val="00930254"/>
    <w:pPr>
      <w:spacing w:after="120"/>
      <w:ind w:left="1440" w:right="1440"/>
      <w:jc w:val="left"/>
    </w:pPr>
    <w:rPr>
      <w:rFonts w:ascii="Verdana" w:hAnsi="Verdana"/>
      <w:sz w:val="18"/>
      <w:lang w:bidi="fa-IR"/>
    </w:rPr>
  </w:style>
  <w:style w:type="paragraph" w:styleId="BodyText">
    <w:name w:val="Body Text"/>
    <w:basedOn w:val="Normal"/>
    <w:link w:val="BodyTextChar"/>
    <w:uiPriority w:val="99"/>
    <w:rsid w:val="00930254"/>
    <w:pPr>
      <w:spacing w:after="120"/>
      <w:jc w:val="left"/>
    </w:pPr>
    <w:rPr>
      <w:rFonts w:ascii="Verdana" w:hAnsi="Verdana" w:cs="Traditional Arabic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0254"/>
    <w:rPr>
      <w:rFonts w:ascii="Verdana" w:eastAsia="Times New Roman" w:hAnsi="Verdana" w:cs="Traditional Arabic"/>
    </w:rPr>
  </w:style>
  <w:style w:type="paragraph" w:styleId="BodyText2">
    <w:name w:val="Body Text 2"/>
    <w:basedOn w:val="Normal"/>
    <w:link w:val="BodyText2Char"/>
    <w:uiPriority w:val="99"/>
    <w:rsid w:val="00930254"/>
    <w:pPr>
      <w:spacing w:after="120" w:line="480" w:lineRule="auto"/>
      <w:jc w:val="left"/>
    </w:pPr>
    <w:rPr>
      <w:rFonts w:ascii="Verdana" w:hAnsi="Verdana"/>
      <w:sz w:val="18"/>
      <w:lang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3">
    <w:name w:val="Body Text 3"/>
    <w:basedOn w:val="Normal"/>
    <w:link w:val="BodyText3Char"/>
    <w:uiPriority w:val="99"/>
    <w:rsid w:val="00930254"/>
    <w:pPr>
      <w:spacing w:after="120"/>
      <w:jc w:val="left"/>
    </w:pPr>
    <w:rPr>
      <w:rFonts w:ascii="Verdana" w:hAnsi="Verdana"/>
      <w:sz w:val="16"/>
      <w:szCs w:val="16"/>
      <w:lang w:bidi="fa-IR"/>
    </w:rPr>
  </w:style>
  <w:style w:type="character" w:customStyle="1" w:styleId="BodyText3Char">
    <w:name w:val="Body Text 3 Char"/>
    <w:basedOn w:val="DefaultParagraphFont"/>
    <w:link w:val="BodyText3"/>
    <w:uiPriority w:val="99"/>
    <w:rsid w:val="00930254"/>
    <w:rPr>
      <w:rFonts w:ascii="Verdana" w:eastAsia="Times New Roman" w:hAnsi="Verdana" w:cs="Nazanin"/>
      <w:sz w:val="16"/>
      <w:szCs w:val="16"/>
      <w:lang w:bidi="fa-IR"/>
    </w:rPr>
  </w:style>
  <w:style w:type="paragraph" w:styleId="BodyTextIndent">
    <w:name w:val="Body Text Indent"/>
    <w:basedOn w:val="Normal"/>
    <w:link w:val="BodyTextIndentChar"/>
    <w:uiPriority w:val="99"/>
    <w:rsid w:val="00930254"/>
    <w:pPr>
      <w:spacing w:after="120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paragraph" w:styleId="BodyTextIndent2">
    <w:name w:val="Body Text Indent 2"/>
    <w:basedOn w:val="Normal"/>
    <w:link w:val="BodyTextIndent2Char"/>
    <w:uiPriority w:val="99"/>
    <w:rsid w:val="00930254"/>
    <w:pPr>
      <w:spacing w:after="120" w:line="480" w:lineRule="auto"/>
      <w:ind w:left="360"/>
      <w:jc w:val="left"/>
    </w:pPr>
    <w:rPr>
      <w:rFonts w:ascii="Verdana" w:hAnsi="Verdana"/>
      <w:sz w:val="18"/>
      <w:lang w:bidi="fa-IR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30254"/>
    <w:rPr>
      <w:rFonts w:ascii="Verdana" w:eastAsia="Times New Roman" w:hAnsi="Verdana" w:cs="Nazanin"/>
      <w:sz w:val="18"/>
      <w:szCs w:val="28"/>
      <w:lang w:bidi="fa-IR"/>
    </w:rPr>
  </w:style>
  <w:style w:type="character" w:customStyle="1" w:styleId="comment">
    <w:name w:val="comment"/>
    <w:basedOn w:val="DefaultParagraphFont"/>
    <w:rsid w:val="00930254"/>
  </w:style>
  <w:style w:type="character" w:styleId="Emphasis">
    <w:name w:val="Emphasis"/>
    <w:basedOn w:val="DefaultParagraphFont"/>
    <w:uiPriority w:val="20"/>
    <w:qFormat/>
    <w:rsid w:val="00930254"/>
    <w:rPr>
      <w:i/>
      <w:iCs/>
    </w:rPr>
  </w:style>
  <w:style w:type="character" w:styleId="FollowedHyperlink">
    <w:name w:val="FollowedHyperlink"/>
    <w:basedOn w:val="DefaultParagraphFont"/>
    <w:rsid w:val="00930254"/>
    <w:rPr>
      <w:color w:val="800080"/>
      <w:u w:val="single"/>
    </w:rPr>
  </w:style>
  <w:style w:type="paragraph" w:customStyle="1" w:styleId="formula">
    <w:name w:val="formula"/>
    <w:basedOn w:val="BlockText"/>
    <w:uiPriority w:val="99"/>
    <w:rsid w:val="00930254"/>
    <w:pPr>
      <w:numPr>
        <w:numId w:val="7"/>
      </w:numPr>
      <w:tabs>
        <w:tab w:val="clear" w:pos="721"/>
        <w:tab w:val="num" w:pos="1080"/>
        <w:tab w:val="center" w:pos="4156"/>
      </w:tabs>
      <w:spacing w:before="120"/>
      <w:ind w:left="1080" w:right="0" w:hanging="360"/>
    </w:pPr>
    <w:rPr>
      <w:lang w:bidi="ar-SA"/>
    </w:rPr>
  </w:style>
  <w:style w:type="paragraph" w:customStyle="1" w:styleId="StyleStyleStyleHeading2Char">
    <w:name w:val="Style Style Style Heading 2Char + + +"/>
    <w:basedOn w:val="Normal"/>
    <w:uiPriority w:val="99"/>
    <w:rsid w:val="00930254"/>
    <w:pPr>
      <w:keepNext/>
      <w:bidi w:val="0"/>
      <w:spacing w:before="280" w:after="240"/>
      <w:jc w:val="lowKashida"/>
      <w:outlineLvl w:val="1"/>
    </w:pPr>
    <w:rPr>
      <w:rFonts w:ascii="Verdana" w:hAnsi="Verdana" w:cs="Zar"/>
      <w:b/>
      <w:bCs/>
      <w:i/>
      <w:sz w:val="28"/>
      <w:lang w:bidi="fa-IR"/>
    </w:rPr>
  </w:style>
  <w:style w:type="paragraph" w:customStyle="1" w:styleId="Style2CharCharNotLatinItalicChar">
    <w:name w:val="Style متن 2 Char Char + Not (Latin) Italic Char"/>
    <w:basedOn w:val="2CharChar"/>
    <w:link w:val="Style2CharCharNotLatinItalicCharChar"/>
    <w:rsid w:val="00930254"/>
    <w:pPr>
      <w:jc w:val="both"/>
    </w:pPr>
    <w:rPr>
      <w:szCs w:val="26"/>
    </w:rPr>
  </w:style>
  <w:style w:type="character" w:styleId="HTMLCite">
    <w:name w:val="HTML Cite"/>
    <w:basedOn w:val="DefaultParagraphFont"/>
    <w:rsid w:val="009302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3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254"/>
    <w:rPr>
      <w:rFonts w:ascii="Courier New" w:eastAsia="Times New Roman" w:hAnsi="Courier New" w:cs="Courier New"/>
    </w:rPr>
  </w:style>
  <w:style w:type="paragraph" w:customStyle="1" w:styleId="CharCharChar">
    <w:name w:val="شکل Char Char Char"/>
    <w:basedOn w:val="Normal"/>
    <w:next w:val="Normal"/>
    <w:link w:val="CharCharCharChar"/>
    <w:autoRedefine/>
    <w:rsid w:val="00930254"/>
    <w:pPr>
      <w:spacing w:after="480"/>
      <w:ind w:left="1188" w:hanging="1008"/>
      <w:jc w:val="center"/>
    </w:pPr>
    <w:rPr>
      <w:sz w:val="20"/>
      <w:szCs w:val="24"/>
      <w:lang w:bidi="fa-IR"/>
    </w:rPr>
  </w:style>
  <w:style w:type="paragraph" w:customStyle="1" w:styleId="ljk">
    <w:name w:val="ljk"/>
    <w:basedOn w:val="CharCharChar"/>
    <w:uiPriority w:val="99"/>
    <w:rsid w:val="00930254"/>
    <w:pPr>
      <w:ind w:left="0" w:firstLine="0"/>
      <w:jc w:val="left"/>
    </w:pPr>
  </w:style>
  <w:style w:type="paragraph" w:customStyle="1" w:styleId="mymmpbestnr">
    <w:name w:val="mymmp_bestnr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eastAsia="MS Mincho" w:cs="Times New Roman"/>
      <w:szCs w:val="24"/>
      <w:lang w:eastAsia="ja-JP"/>
    </w:rPr>
  </w:style>
  <w:style w:type="paragraph" w:styleId="NormalWeb">
    <w:name w:val="Normal (Web)"/>
    <w:basedOn w:val="Normal"/>
    <w:uiPriority w:val="99"/>
    <w:rsid w:val="00930254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styleId="PageNumber">
    <w:name w:val="page number"/>
    <w:basedOn w:val="DefaultParagraphFont"/>
    <w:rsid w:val="00930254"/>
  </w:style>
  <w:style w:type="paragraph" w:customStyle="1" w:styleId="section">
    <w:name w:val="section"/>
    <w:basedOn w:val="Normal"/>
    <w:uiPriority w:val="99"/>
    <w:rsid w:val="00930254"/>
    <w:pPr>
      <w:ind w:left="375" w:hanging="432"/>
      <w:jc w:val="left"/>
    </w:pPr>
    <w:rPr>
      <w:rFonts w:ascii="Verdana" w:hAnsi="Verdana"/>
      <w:sz w:val="18"/>
      <w:lang w:bidi="fa-IR"/>
    </w:rPr>
  </w:style>
  <w:style w:type="character" w:customStyle="1" w:styleId="StyleComplexTraditionalArabic">
    <w:name w:val="Style (Complex) Traditional Arabic"/>
    <w:basedOn w:val="DefaultParagraphFont"/>
    <w:rsid w:val="00930254"/>
    <w:rPr>
      <w:rFonts w:cs="Nazanin"/>
    </w:rPr>
  </w:style>
  <w:style w:type="paragraph" w:customStyle="1" w:styleId="StyleComplexZarJustified">
    <w:name w:val="Style (Complex) Zar Justified"/>
    <w:basedOn w:val="Normal"/>
    <w:uiPriority w:val="99"/>
    <w:rsid w:val="00930254"/>
    <w:rPr>
      <w:rFonts w:ascii="Verdana" w:hAnsi="Verdana" w:cs="Zar"/>
      <w:sz w:val="18"/>
      <w:lang w:bidi="fa-IR"/>
    </w:rPr>
  </w:style>
  <w:style w:type="paragraph" w:customStyle="1" w:styleId="StyleCaptionCentered">
    <w:name w:val="Style Caption + Centered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CaptionCentered1">
    <w:name w:val="Style Caption + Centered1"/>
    <w:basedOn w:val="Caption"/>
    <w:autoRedefine/>
    <w:uiPriority w:val="99"/>
    <w:rsid w:val="00930254"/>
    <w:pPr>
      <w:spacing w:before="120" w:after="120" w:line="360" w:lineRule="auto"/>
    </w:pPr>
    <w:rPr>
      <w:rFonts w:ascii="Verdana" w:hAnsi="Verdana"/>
      <w:sz w:val="18"/>
      <w:szCs w:val="22"/>
    </w:rPr>
  </w:style>
  <w:style w:type="paragraph" w:customStyle="1" w:styleId="StyleformulaComplexNazanin">
    <w:name w:val="Style formula + (Complex) Nazanin"/>
    <w:basedOn w:val="formula"/>
    <w:uiPriority w:val="99"/>
    <w:rsid w:val="00930254"/>
    <w:pPr>
      <w:numPr>
        <w:numId w:val="0"/>
      </w:numPr>
    </w:pPr>
  </w:style>
  <w:style w:type="paragraph" w:customStyle="1" w:styleId="StyleHeading2ComplexZarJustified">
    <w:name w:val="Style Heading 2 + (Complex) Zar Justified"/>
    <w:basedOn w:val="Heading2"/>
    <w:uiPriority w:val="99"/>
    <w:rsid w:val="00930254"/>
    <w:pPr>
      <w:numPr>
        <w:ilvl w:val="0"/>
        <w:numId w:val="0"/>
      </w:numPr>
      <w:spacing w:before="280"/>
    </w:pPr>
    <w:rPr>
      <w:rFonts w:cs="Zar"/>
      <w:sz w:val="28"/>
    </w:rPr>
  </w:style>
  <w:style w:type="paragraph" w:customStyle="1" w:styleId="StyleHeading4ComplexNazaninNotBold">
    <w:name w:val="Style Heading 4 + (Complex) Nazanin Not Bold"/>
    <w:basedOn w:val="Heading4"/>
    <w:uiPriority w:val="99"/>
    <w:rsid w:val="00930254"/>
    <w:pPr>
      <w:numPr>
        <w:ilvl w:val="0"/>
        <w:numId w:val="0"/>
      </w:numPr>
      <w:spacing w:before="120" w:after="80"/>
      <w:jc w:val="center"/>
    </w:pPr>
    <w:rPr>
      <w:rFonts w:cs="Zar"/>
      <w:b w:val="0"/>
      <w:sz w:val="26"/>
      <w:szCs w:val="36"/>
      <w:lang w:bidi="fa-IR"/>
    </w:rPr>
  </w:style>
  <w:style w:type="paragraph" w:customStyle="1" w:styleId="a1">
    <w:name w:val="متن"/>
    <w:basedOn w:val="Normal"/>
    <w:link w:val="Char2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JustifiedLinespacing15lines">
    <w:name w:val="Style Justified Line spacing:  1.5 lines"/>
    <w:basedOn w:val="a1"/>
    <w:uiPriority w:val="99"/>
    <w:rsid w:val="00930254"/>
    <w:pPr>
      <w:jc w:val="both"/>
    </w:pPr>
  </w:style>
  <w:style w:type="paragraph" w:customStyle="1" w:styleId="StyleStyleHeading3UCS">
    <w:name w:val="Style Style Heading 3 UCS + +"/>
    <w:basedOn w:val="Normal"/>
    <w:uiPriority w:val="99"/>
    <w:rsid w:val="00930254"/>
    <w:pPr>
      <w:keepNext/>
      <w:bidi w:val="0"/>
      <w:spacing w:before="280" w:after="200"/>
      <w:ind w:left="144" w:hanging="144"/>
      <w:outlineLvl w:val="2"/>
    </w:pPr>
    <w:rPr>
      <w:rFonts w:ascii="Verdana" w:hAnsi="Verdana" w:cs="B Zar"/>
      <w:b/>
      <w:bCs/>
      <w:sz w:val="28"/>
      <w:lang w:bidi="fa-IR"/>
    </w:rPr>
  </w:style>
  <w:style w:type="paragraph" w:customStyle="1" w:styleId="Char">
    <w:name w:val="متن Char"/>
    <w:basedOn w:val="Normal"/>
    <w:link w:val="CharChar"/>
    <w:rsid w:val="00930254"/>
    <w:pPr>
      <w:spacing w:line="360" w:lineRule="auto"/>
      <w:ind w:left="57" w:right="57" w:firstLine="340"/>
      <w:jc w:val="lowKashida"/>
    </w:pPr>
    <w:rPr>
      <w:lang w:bidi="fa-IR"/>
    </w:rPr>
  </w:style>
  <w:style w:type="paragraph" w:customStyle="1" w:styleId="Style1">
    <w:name w:val="Style1"/>
    <w:basedOn w:val="Char"/>
    <w:next w:val="CharCharChar"/>
    <w:uiPriority w:val="99"/>
    <w:rsid w:val="00930254"/>
  </w:style>
  <w:style w:type="paragraph" w:customStyle="1" w:styleId="Style2">
    <w:name w:val="Style2"/>
    <w:basedOn w:val="Normal"/>
    <w:uiPriority w:val="99"/>
    <w:rsid w:val="00930254"/>
    <w:pPr>
      <w:spacing w:after="480"/>
      <w:jc w:val="center"/>
    </w:pPr>
    <w:rPr>
      <w:sz w:val="18"/>
      <w:szCs w:val="20"/>
      <w:lang w:bidi="fa-IR"/>
    </w:rPr>
  </w:style>
  <w:style w:type="table" w:styleId="TableElegant">
    <w:name w:val="Table Elegant"/>
    <w:basedOn w:val="TableNormal"/>
    <w:rsid w:val="00930254"/>
    <w:rPr>
      <w:rFonts w:ascii="Times New Roman" w:eastAsia="Times New Roman" w:hAnsi="Times New Roman" w:cs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5">
    <w:name w:val="toc 5"/>
    <w:basedOn w:val="Normal"/>
    <w:next w:val="Normal"/>
    <w:autoRedefine/>
    <w:uiPriority w:val="39"/>
    <w:rsid w:val="00930254"/>
    <w:pPr>
      <w:ind w:left="540"/>
      <w:jc w:val="left"/>
    </w:pPr>
    <w:rPr>
      <w:rFonts w:cs="Times New Roman"/>
      <w:sz w:val="20"/>
      <w:szCs w:val="24"/>
      <w:lang w:bidi="fa-IR"/>
    </w:rPr>
  </w:style>
  <w:style w:type="paragraph" w:styleId="TOC6">
    <w:name w:val="toc 6"/>
    <w:basedOn w:val="Normal"/>
    <w:next w:val="Normal"/>
    <w:autoRedefine/>
    <w:uiPriority w:val="39"/>
    <w:rsid w:val="00930254"/>
    <w:pPr>
      <w:ind w:left="720"/>
      <w:jc w:val="left"/>
    </w:pPr>
    <w:rPr>
      <w:rFonts w:cs="Times New Roman"/>
      <w:sz w:val="20"/>
      <w:szCs w:val="24"/>
      <w:lang w:bidi="fa-IR"/>
    </w:rPr>
  </w:style>
  <w:style w:type="paragraph" w:styleId="TOC7">
    <w:name w:val="toc 7"/>
    <w:basedOn w:val="Normal"/>
    <w:next w:val="Normal"/>
    <w:autoRedefine/>
    <w:uiPriority w:val="39"/>
    <w:rsid w:val="00930254"/>
    <w:pPr>
      <w:ind w:left="900"/>
      <w:jc w:val="left"/>
    </w:pPr>
    <w:rPr>
      <w:rFonts w:cs="Times New Roman"/>
      <w:sz w:val="20"/>
      <w:szCs w:val="24"/>
      <w:lang w:bidi="fa-IR"/>
    </w:rPr>
  </w:style>
  <w:style w:type="paragraph" w:styleId="TOC8">
    <w:name w:val="toc 8"/>
    <w:basedOn w:val="Normal"/>
    <w:next w:val="Normal"/>
    <w:autoRedefine/>
    <w:uiPriority w:val="39"/>
    <w:rsid w:val="00930254"/>
    <w:pPr>
      <w:ind w:left="1080"/>
      <w:jc w:val="left"/>
    </w:pPr>
    <w:rPr>
      <w:rFonts w:cs="Times New Roman"/>
      <w:sz w:val="20"/>
      <w:szCs w:val="24"/>
      <w:lang w:bidi="fa-IR"/>
    </w:rPr>
  </w:style>
  <w:style w:type="paragraph" w:styleId="TOC9">
    <w:name w:val="toc 9"/>
    <w:basedOn w:val="Normal"/>
    <w:next w:val="Normal"/>
    <w:autoRedefine/>
    <w:uiPriority w:val="39"/>
    <w:rsid w:val="00930254"/>
    <w:pPr>
      <w:ind w:left="1260"/>
      <w:jc w:val="left"/>
    </w:pPr>
    <w:rPr>
      <w:rFonts w:cs="Times New Roman"/>
      <w:sz w:val="20"/>
      <w:szCs w:val="24"/>
      <w:lang w:bidi="fa-IR"/>
    </w:rPr>
  </w:style>
  <w:style w:type="paragraph" w:customStyle="1" w:styleId="UCSHeading2">
    <w:name w:val="UCS Heading 2"/>
    <w:basedOn w:val="Heading2"/>
    <w:next w:val="a1"/>
    <w:uiPriority w:val="99"/>
    <w:rsid w:val="00930254"/>
    <w:pPr>
      <w:numPr>
        <w:ilvl w:val="0"/>
        <w:numId w:val="0"/>
      </w:numPr>
      <w:spacing w:before="280"/>
      <w:ind w:left="180"/>
    </w:pPr>
    <w:rPr>
      <w:rFonts w:cs="Zar"/>
      <w:i/>
      <w:sz w:val="28"/>
    </w:rPr>
  </w:style>
  <w:style w:type="paragraph" w:customStyle="1" w:styleId="a2">
    <w:name w:val="بلد"/>
    <w:basedOn w:val="Char"/>
    <w:link w:val="Char0"/>
    <w:rsid w:val="00930254"/>
    <w:pPr>
      <w:keepNext/>
      <w:ind w:left="58" w:right="58" w:firstLine="346"/>
    </w:pPr>
    <w:rPr>
      <w:b/>
      <w:bCs/>
    </w:rPr>
  </w:style>
  <w:style w:type="character" w:customStyle="1" w:styleId="CharChar">
    <w:name w:val="متن Char Char"/>
    <w:basedOn w:val="DefaultParagraphFont"/>
    <w:link w:val="Char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character" w:customStyle="1" w:styleId="Char0">
    <w:name w:val="بلد Char"/>
    <w:basedOn w:val="CharChar"/>
    <w:link w:val="a2"/>
    <w:rsid w:val="00930254"/>
    <w:rPr>
      <w:rFonts w:ascii="Times New Roman" w:eastAsia="Times New Roman" w:hAnsi="Times New Roman" w:cs="Nazanin"/>
      <w:b/>
      <w:bCs/>
      <w:sz w:val="24"/>
      <w:szCs w:val="28"/>
      <w:lang w:bidi="fa-IR"/>
    </w:rPr>
  </w:style>
  <w:style w:type="paragraph" w:customStyle="1" w:styleId="a3">
    <w:name w:val="جدول"/>
    <w:basedOn w:val="Caption"/>
    <w:autoRedefine/>
    <w:uiPriority w:val="99"/>
    <w:rsid w:val="00930254"/>
    <w:pPr>
      <w:spacing w:after="0" w:line="360" w:lineRule="auto"/>
      <w:ind w:left="2592" w:hanging="1152"/>
    </w:pPr>
    <w:rPr>
      <w:b w:val="0"/>
      <w:bCs w:val="0"/>
    </w:rPr>
  </w:style>
  <w:style w:type="paragraph" w:customStyle="1" w:styleId="Char1">
    <w:name w:val="جدول Char"/>
    <w:basedOn w:val="Caption"/>
    <w:link w:val="CharChar0"/>
    <w:autoRedefine/>
    <w:rsid w:val="00930254"/>
    <w:pPr>
      <w:spacing w:after="0" w:line="360" w:lineRule="auto"/>
      <w:ind w:left="2772" w:hanging="1152"/>
    </w:pPr>
    <w:rPr>
      <w:b w:val="0"/>
      <w:bCs w:val="0"/>
    </w:rPr>
  </w:style>
  <w:style w:type="character" w:customStyle="1" w:styleId="CharChar0">
    <w:name w:val="جدول Char Char"/>
    <w:basedOn w:val="CaptionChar"/>
    <w:link w:val="Char1"/>
    <w:rsid w:val="00930254"/>
    <w:rPr>
      <w:rFonts w:ascii="Times New Roman" w:eastAsia="Times New Roman" w:hAnsi="Times New Roman" w:cs="Nazanin"/>
      <w:b/>
      <w:bCs/>
      <w:szCs w:val="24"/>
      <w:lang w:bidi="fa-IR"/>
    </w:rPr>
  </w:style>
  <w:style w:type="paragraph" w:customStyle="1" w:styleId="a4">
    <w:name w:val="سرفصل"/>
    <w:basedOn w:val="Heading1"/>
    <w:uiPriority w:val="99"/>
    <w:rsid w:val="00930254"/>
    <w:pPr>
      <w:pageBreakBefore w:val="0"/>
      <w:numPr>
        <w:numId w:val="0"/>
      </w:numPr>
      <w:spacing w:before="1440" w:after="2040"/>
      <w:jc w:val="center"/>
    </w:pPr>
    <w:rPr>
      <w:rFonts w:cs="B Nazanin"/>
      <w:sz w:val="52"/>
      <w:szCs w:val="60"/>
      <w:lang w:bidi="fa-IR"/>
    </w:rPr>
  </w:style>
  <w:style w:type="paragraph" w:customStyle="1" w:styleId="a">
    <w:name w:val="شکل"/>
    <w:basedOn w:val="Normal"/>
    <w:autoRedefine/>
    <w:uiPriority w:val="99"/>
    <w:rsid w:val="00930254"/>
    <w:pPr>
      <w:numPr>
        <w:numId w:val="8"/>
      </w:numPr>
      <w:tabs>
        <w:tab w:val="num" w:pos="1080"/>
      </w:tabs>
      <w:spacing w:line="360" w:lineRule="auto"/>
      <w:ind w:left="1080"/>
      <w:jc w:val="center"/>
    </w:pPr>
    <w:rPr>
      <w:sz w:val="20"/>
      <w:szCs w:val="24"/>
      <w:lang w:bidi="fa-IR"/>
    </w:rPr>
  </w:style>
  <w:style w:type="paragraph" w:customStyle="1" w:styleId="CharChar1">
    <w:name w:val="شکل Char Char"/>
    <w:basedOn w:val="Normal"/>
    <w:next w:val="Normal"/>
    <w:autoRedefine/>
    <w:uiPriority w:val="99"/>
    <w:rsid w:val="00930254"/>
    <w:pPr>
      <w:spacing w:after="480"/>
      <w:ind w:left="1008" w:hanging="1008"/>
      <w:jc w:val="center"/>
    </w:pPr>
    <w:rPr>
      <w:rFonts w:ascii="Verdana" w:hAnsi="Verdana"/>
      <w:sz w:val="18"/>
      <w:szCs w:val="24"/>
      <w:lang w:bidi="fa-IR"/>
    </w:rPr>
  </w:style>
  <w:style w:type="character" w:customStyle="1" w:styleId="CharCharCharChar">
    <w:name w:val="شکل Char Char Char Char"/>
    <w:basedOn w:val="DefaultParagraphFont"/>
    <w:link w:val="CharCharChar"/>
    <w:rsid w:val="00930254"/>
    <w:rPr>
      <w:rFonts w:ascii="Times New Roman" w:eastAsia="Times New Roman" w:hAnsi="Times New Roman" w:cs="Nazanin"/>
      <w:szCs w:val="24"/>
      <w:lang w:bidi="fa-IR"/>
    </w:rPr>
  </w:style>
  <w:style w:type="paragraph" w:customStyle="1" w:styleId="Char3">
    <w:name w:val="فرمول Char"/>
    <w:basedOn w:val="Normal"/>
    <w:link w:val="CharChar2"/>
    <w:autoRedefine/>
    <w:rsid w:val="00930254"/>
    <w:pPr>
      <w:tabs>
        <w:tab w:val="right" w:pos="8222"/>
      </w:tabs>
      <w:spacing w:before="120" w:after="120" w:line="360" w:lineRule="auto"/>
      <w:ind w:left="180" w:firstLine="170"/>
      <w:jc w:val="left"/>
    </w:pPr>
    <w:rPr>
      <w:rFonts w:ascii="Verdana" w:hAnsi="Verdana"/>
      <w:i/>
      <w:sz w:val="18"/>
      <w:lang w:bidi="fa-IR"/>
    </w:rPr>
  </w:style>
  <w:style w:type="paragraph" w:customStyle="1" w:styleId="a5">
    <w:name w:val="فرمول بدون شماره"/>
    <w:basedOn w:val="a1"/>
    <w:next w:val="a1"/>
    <w:uiPriority w:val="99"/>
    <w:rsid w:val="00930254"/>
    <w:pPr>
      <w:tabs>
        <w:tab w:val="right" w:pos="57"/>
        <w:tab w:val="right" w:pos="8222"/>
      </w:tabs>
    </w:pPr>
  </w:style>
  <w:style w:type="paragraph" w:customStyle="1" w:styleId="2">
    <w:name w:val="متن 2"/>
    <w:basedOn w:val="Normal"/>
    <w:uiPriority w:val="99"/>
    <w:rsid w:val="00930254"/>
    <w:pPr>
      <w:spacing w:line="360" w:lineRule="auto"/>
      <w:ind w:left="72"/>
      <w:jc w:val="lowKashida"/>
    </w:pPr>
    <w:rPr>
      <w:rFonts w:cs="Zar"/>
      <w:i/>
      <w:szCs w:val="24"/>
      <w:lang w:bidi="fa-IR"/>
    </w:rPr>
  </w:style>
  <w:style w:type="paragraph" w:customStyle="1" w:styleId="2CharChar">
    <w:name w:val="متن 2 Char Char"/>
    <w:basedOn w:val="Normal"/>
    <w:link w:val="2CharCharChar"/>
    <w:rsid w:val="00930254"/>
    <w:pPr>
      <w:spacing w:line="360" w:lineRule="auto"/>
      <w:ind w:left="72"/>
      <w:jc w:val="lowKashida"/>
    </w:pPr>
    <w:rPr>
      <w:i/>
      <w:szCs w:val="24"/>
      <w:lang w:bidi="fa-IR"/>
    </w:rPr>
  </w:style>
  <w:style w:type="character" w:customStyle="1" w:styleId="2CharCharChar">
    <w:name w:val="متن 2 Char Char Char"/>
    <w:basedOn w:val="DefaultParagraphFont"/>
    <w:link w:val="2CharChar"/>
    <w:rsid w:val="00930254"/>
    <w:rPr>
      <w:rFonts w:ascii="Times New Roman" w:eastAsia="Times New Roman" w:hAnsi="Times New Roman" w:cs="Nazanin"/>
      <w:i/>
      <w:sz w:val="24"/>
      <w:szCs w:val="24"/>
      <w:lang w:bidi="fa-IR"/>
    </w:rPr>
  </w:style>
  <w:style w:type="character" w:customStyle="1" w:styleId="CharChar10">
    <w:name w:val="متن Char Char1"/>
    <w:basedOn w:val="DefaultParagraphFont"/>
    <w:rsid w:val="00930254"/>
    <w:rPr>
      <w:rFonts w:cs="Nazanin"/>
      <w:szCs w:val="28"/>
      <w:lang w:val="en-US" w:eastAsia="en-US" w:bidi="ar-SA"/>
    </w:rPr>
  </w:style>
  <w:style w:type="character" w:customStyle="1" w:styleId="Char10">
    <w:name w:val="متن Char1"/>
    <w:basedOn w:val="DefaultParagraphFont"/>
    <w:rsid w:val="00930254"/>
    <w:rPr>
      <w:rFonts w:ascii="Verdana" w:hAnsi="Verdana" w:cs="B Lotus"/>
      <w:sz w:val="18"/>
      <w:szCs w:val="28"/>
      <w:lang w:val="en-US" w:eastAsia="en-US" w:bidi="fa-IR"/>
    </w:rPr>
  </w:style>
  <w:style w:type="character" w:customStyle="1" w:styleId="Char2">
    <w:name w:val="متن Char2"/>
    <w:basedOn w:val="DefaultParagraphFont"/>
    <w:link w:val="a1"/>
    <w:rsid w:val="00930254"/>
    <w:rPr>
      <w:rFonts w:ascii="Times New Roman" w:eastAsia="Times New Roman" w:hAnsi="Times New Roman" w:cs="Nazanin"/>
      <w:sz w:val="24"/>
      <w:szCs w:val="28"/>
      <w:lang w:bidi="fa-IR"/>
    </w:rPr>
  </w:style>
  <w:style w:type="paragraph" w:customStyle="1" w:styleId="a6">
    <w:name w:val="منابع"/>
    <w:basedOn w:val="Normal"/>
    <w:link w:val="CharChar11"/>
    <w:autoRedefine/>
    <w:rsid w:val="00930254"/>
    <w:pPr>
      <w:bidi w:val="0"/>
      <w:spacing w:after="60"/>
      <w:ind w:left="540"/>
      <w:jc w:val="lowKashida"/>
    </w:pPr>
    <w:rPr>
      <w:rFonts w:ascii="Arial" w:hAnsi="Arial"/>
    </w:rPr>
  </w:style>
  <w:style w:type="character" w:customStyle="1" w:styleId="CharChar3">
    <w:name w:val="منابع Char Char"/>
    <w:basedOn w:val="DefaultParagraphFont"/>
    <w:rsid w:val="00930254"/>
    <w:rPr>
      <w:rFonts w:cs="Nazanin"/>
      <w:sz w:val="24"/>
      <w:szCs w:val="28"/>
      <w:lang w:val="en-US" w:eastAsia="en-US" w:bidi="fa-IR"/>
    </w:rPr>
  </w:style>
  <w:style w:type="character" w:customStyle="1" w:styleId="CharChar11">
    <w:name w:val="منابع Char Char1"/>
    <w:basedOn w:val="DefaultParagraphFont"/>
    <w:link w:val="a6"/>
    <w:rsid w:val="00930254"/>
    <w:rPr>
      <w:rFonts w:ascii="Arial" w:eastAsia="Times New Roman" w:hAnsi="Arial" w:cs="Nazanin"/>
      <w:sz w:val="24"/>
      <w:szCs w:val="28"/>
    </w:rPr>
  </w:style>
  <w:style w:type="character" w:customStyle="1" w:styleId="Style2CharCharNotLatinItalicCharChar">
    <w:name w:val="Style متن 2 Char Char + Not (Latin) Italic Char Char"/>
    <w:basedOn w:val="2CharCharChar"/>
    <w:link w:val="Style2CharCharNotLatinItalicChar"/>
    <w:rsid w:val="00930254"/>
    <w:rPr>
      <w:rFonts w:ascii="Times New Roman" w:eastAsia="Times New Roman" w:hAnsi="Times New Roman" w:cs="B Nazanin"/>
      <w:i/>
      <w:sz w:val="24"/>
      <w:szCs w:val="26"/>
      <w:lang w:bidi="fa-IR"/>
    </w:rPr>
  </w:style>
  <w:style w:type="paragraph" w:customStyle="1" w:styleId="StyleUCSHeading2NotLatinItalic">
    <w:name w:val="Style UCS Heading 2 + Not (Latin) Italic"/>
    <w:basedOn w:val="UCSHeading2"/>
    <w:uiPriority w:val="99"/>
    <w:rsid w:val="00930254"/>
    <w:pPr>
      <w:numPr>
        <w:ilvl w:val="1"/>
        <w:numId w:val="3"/>
      </w:numPr>
      <w:tabs>
        <w:tab w:val="clear" w:pos="576"/>
      </w:tabs>
      <w:ind w:left="180" w:firstLine="0"/>
    </w:pPr>
    <w:rPr>
      <w:rFonts w:cs="B Nazanin"/>
      <w:i w:val="0"/>
    </w:rPr>
  </w:style>
  <w:style w:type="paragraph" w:customStyle="1" w:styleId="StyleNotLatinItalic">
    <w:name w:val="Style فرمول + Not (Latin) Italic"/>
    <w:basedOn w:val="Char3"/>
    <w:link w:val="StyleNotLatinItalicChar"/>
    <w:rsid w:val="00930254"/>
    <w:rPr>
      <w:i w:val="0"/>
    </w:rPr>
  </w:style>
  <w:style w:type="character" w:customStyle="1" w:styleId="CharChar2">
    <w:name w:val="فرمول Char Char"/>
    <w:basedOn w:val="DefaultParagraphFont"/>
    <w:link w:val="Char3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StyleNotLatinItalicChar">
    <w:name w:val="Style فرمول + Not (Latin) Italic Char"/>
    <w:basedOn w:val="CharChar2"/>
    <w:link w:val="StyleNotLatinItalic"/>
    <w:rsid w:val="00930254"/>
    <w:rPr>
      <w:rFonts w:ascii="Verdana" w:eastAsia="Times New Roman" w:hAnsi="Verdana" w:cs="B Nazanin"/>
      <w:i/>
      <w:sz w:val="18"/>
      <w:szCs w:val="28"/>
      <w:lang w:bidi="fa-IR"/>
    </w:rPr>
  </w:style>
  <w:style w:type="character" w:customStyle="1" w:styleId="MTEquationSection">
    <w:name w:val="MTEquationSection"/>
    <w:basedOn w:val="DefaultParagraphFont"/>
    <w:rsid w:val="00930254"/>
    <w:rPr>
      <w:rFonts w:cs="B Nazanin"/>
      <w:vanish w:val="0"/>
      <w:color w:val="FF0000"/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930254"/>
    <w:pPr>
      <w:tabs>
        <w:tab w:val="center" w:pos="4320"/>
        <w:tab w:val="right" w:pos="8640"/>
      </w:tabs>
      <w:jc w:val="center"/>
    </w:pPr>
    <w:rPr>
      <w:rFonts w:ascii="Verdana" w:hAnsi="Verdana"/>
      <w:position w:val="-28"/>
      <w:sz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930254"/>
    <w:rPr>
      <w:rFonts w:ascii="Verdana" w:eastAsia="Times New Roman" w:hAnsi="Verdana" w:cs="B Nazanin"/>
      <w:position w:val="-28"/>
      <w:sz w:val="28"/>
      <w:szCs w:val="28"/>
      <w:lang w:bidi="fa-IR"/>
    </w:rPr>
  </w:style>
  <w:style w:type="paragraph" w:styleId="NoSpacing">
    <w:name w:val="No Spacing"/>
    <w:uiPriority w:val="1"/>
    <w:qFormat/>
    <w:rsid w:val="00930254"/>
    <w:rPr>
      <w:rFonts w:eastAsia="Times New Roman"/>
      <w:sz w:val="22"/>
      <w:szCs w:val="22"/>
    </w:rPr>
  </w:style>
  <w:style w:type="character" w:customStyle="1" w:styleId="m">
    <w:name w:val="m"/>
    <w:basedOn w:val="DefaultParagraphFont"/>
    <w:rsid w:val="00930254"/>
  </w:style>
  <w:style w:type="paragraph" w:styleId="TOCHeading">
    <w:name w:val="TOC Heading"/>
    <w:basedOn w:val="Heading1"/>
    <w:next w:val="Normal"/>
    <w:uiPriority w:val="39"/>
    <w:unhideWhenUsed/>
    <w:qFormat/>
    <w:rsid w:val="00930254"/>
    <w:pPr>
      <w:keepLines/>
      <w:pageBreakBefore w:val="0"/>
      <w:numPr>
        <w:numId w:val="0"/>
      </w:numPr>
      <w:bidi w:val="0"/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274"/>
    <w:pPr>
      <w:tabs>
        <w:tab w:val="left" w:pos="849"/>
      </w:tabs>
      <w:ind w:left="720" w:hanging="360"/>
      <w:contextualSpacing/>
    </w:pPr>
    <w:rPr>
      <w:lang w:bidi="fa-IR"/>
    </w:rPr>
  </w:style>
  <w:style w:type="character" w:customStyle="1" w:styleId="NewParagraphChar">
    <w:name w:val="NewParagraph Char"/>
    <w:basedOn w:val="DefaultParagraphFont"/>
    <w:link w:val="NewParagraph"/>
    <w:uiPriority w:val="99"/>
    <w:rsid w:val="00A155D4"/>
    <w:rPr>
      <w:rFonts w:ascii="Times New Roman" w:eastAsia="Times New Roman" w:hAnsi="Times New Roman" w:cs="B Nazanin"/>
      <w:sz w:val="24"/>
      <w:szCs w:val="28"/>
    </w:rPr>
  </w:style>
  <w:style w:type="paragraph" w:customStyle="1" w:styleId="rtejustify">
    <w:name w:val="rtejustify"/>
    <w:basedOn w:val="Normal"/>
    <w:uiPriority w:val="99"/>
    <w:rsid w:val="0059293F"/>
    <w:pPr>
      <w:bidi w:val="0"/>
      <w:spacing w:before="100" w:beforeAutospacing="1" w:after="100" w:afterAutospacing="1"/>
      <w:jc w:val="left"/>
    </w:pPr>
    <w:rPr>
      <w:rFonts w:cs="Times New Roman"/>
      <w:szCs w:val="24"/>
      <w:lang w:bidi="fa-IR"/>
    </w:rPr>
  </w:style>
  <w:style w:type="character" w:customStyle="1" w:styleId="Heading1Char1">
    <w:name w:val="Heading 1 Char1"/>
    <w:aliases w:val="Heading 1فصل Char1"/>
    <w:basedOn w:val="DefaultParagraphFont"/>
    <w:uiPriority w:val="9"/>
    <w:rsid w:val="005446D0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msonormal0">
    <w:name w:val="msonormal"/>
    <w:basedOn w:val="Normal"/>
    <w:uiPriority w:val="99"/>
    <w:rsid w:val="005446D0"/>
    <w:pPr>
      <w:bidi w:val="0"/>
      <w:spacing w:before="100" w:beforeAutospacing="1" w:after="100" w:afterAutospacing="1"/>
      <w:jc w:val="left"/>
    </w:pPr>
    <w:rPr>
      <w:rFonts w:cs="Times New Roman"/>
      <w:lang w:bidi="fa-I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6D0"/>
    <w:rPr>
      <w:rFonts w:ascii="Times New Roman" w:eastAsia="Times New Roman" w:hAnsi="Times New Roman" w:cs="B Nazan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6D0"/>
    <w:rPr>
      <w:rFonts w:ascii="Times New Roman" w:eastAsia="Times New Roman" w:hAnsi="Times New Roman" w:cs="B Nazanin"/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6D0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6A58"/>
    <w:pPr>
      <w:pBdr>
        <w:bottom w:val="single" w:sz="8" w:space="4" w:color="4F81BD" w:themeColor="accent1"/>
      </w:pBdr>
      <w:bidi w:val="0"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66A5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A58"/>
    <w:pPr>
      <w:numPr>
        <w:ilvl w:val="1"/>
      </w:numPr>
      <w:bidi w:val="0"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  <w:lang w:bidi="fa-IR"/>
    </w:rPr>
  </w:style>
  <w:style w:type="character" w:customStyle="1" w:styleId="SubtitleChar">
    <w:name w:val="Subtitle Char"/>
    <w:basedOn w:val="DefaultParagraphFont"/>
    <w:link w:val="Subtitle"/>
    <w:uiPriority w:val="11"/>
    <w:rsid w:val="00C66A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C66A5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66A58"/>
    <w:pPr>
      <w:bidi w:val="0"/>
      <w:spacing w:after="200" w:line="276" w:lineRule="auto"/>
      <w:jc w:val="left"/>
    </w:pPr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character" w:customStyle="1" w:styleId="QuoteChar">
    <w:name w:val="Quote Char"/>
    <w:basedOn w:val="DefaultParagraphFont"/>
    <w:link w:val="Quote"/>
    <w:uiPriority w:val="29"/>
    <w:rsid w:val="00C66A58"/>
    <w:rPr>
      <w:rFonts w:asciiTheme="minorHAnsi" w:eastAsiaTheme="minorEastAsia" w:hAnsiTheme="minorHAnsi" w:cstheme="majorBidi"/>
      <w:i/>
      <w:iCs/>
      <w:color w:val="000000" w:themeColor="text1"/>
      <w:sz w:val="22"/>
      <w:szCs w:val="22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A58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  <w:jc w:val="left"/>
    </w:pPr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A58"/>
    <w:rPr>
      <w:rFonts w:asciiTheme="minorHAnsi" w:eastAsiaTheme="minorEastAsia" w:hAnsiTheme="minorHAnsi" w:cstheme="majorBidi"/>
      <w:b/>
      <w:bCs/>
      <w:i/>
      <w:iCs/>
      <w:color w:val="4F81BD" w:themeColor="accent1"/>
      <w:sz w:val="22"/>
      <w:szCs w:val="22"/>
      <w:lang w:bidi="fa-IR"/>
    </w:rPr>
  </w:style>
  <w:style w:type="character" w:styleId="SubtleEmphasis">
    <w:name w:val="Subtle Emphasis"/>
    <w:basedOn w:val="DefaultParagraphFont"/>
    <w:uiPriority w:val="19"/>
    <w:qFormat/>
    <w:rsid w:val="00C66A5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66A5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66A5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66A5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A58"/>
    <w:rPr>
      <w:b/>
      <w:bCs/>
      <w:smallCaps/>
      <w:spacing w:val="5"/>
    </w:rPr>
  </w:style>
  <w:style w:type="character" w:customStyle="1" w:styleId="fontstyle01">
    <w:name w:val="fontstyle01"/>
    <w:basedOn w:val="DefaultParagraphFont"/>
    <w:rsid w:val="00C66A58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84F2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C337D"/>
  </w:style>
  <w:style w:type="table" w:styleId="GridTable4-Accent2">
    <w:name w:val="Grid Table 4 Accent 2"/>
    <w:basedOn w:val="TableNormal"/>
    <w:uiPriority w:val="49"/>
    <w:rsid w:val="00F165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F165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ListTable7Colorful">
    <w:name w:val="List Table 7 Colorful"/>
    <w:basedOn w:val="TableNormal"/>
    <w:uiPriority w:val="52"/>
    <w:rsid w:val="00C775D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C775D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C42FA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42FA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42FA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jx-char">
    <w:name w:val="mjx-char"/>
    <w:basedOn w:val="DefaultParagraphFont"/>
    <w:rsid w:val="009551BB"/>
  </w:style>
  <w:style w:type="character" w:customStyle="1" w:styleId="mathtext">
    <w:name w:val="mathtext"/>
    <w:basedOn w:val="DefaultParagraphFont"/>
    <w:rsid w:val="004A6D04"/>
  </w:style>
  <w:style w:type="character" w:customStyle="1" w:styleId="mathtextbox">
    <w:name w:val="mathtextbox"/>
    <w:basedOn w:val="DefaultParagraphFont"/>
    <w:rsid w:val="004A6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i\Desktop\PaperTemplate_f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رتینوپاتیدیابتی</b:Tag>
    <b:SourceType>InternetSite</b:SourceType>
    <b:Guid>{28549BB9-2658-49CA-B6DA-99B4C1D62476}</b:Guid>
    <b:LCID>fa-IR</b:LCID>
    <b:Title>رتینوپاتی دیابتی چیست؟</b:Title>
    <b:InternetSiteTitle>رتینوپاتی دیابتی</b:InternetSiteTitle>
    <b:URL>https://retinclinic.com/blog/رتینوپاتی-دیابتی-چیست؟</b:URL>
    <b:RefOrder>1</b:RefOrder>
  </b:Source>
  <b:Source>
    <b:Tag>رگ</b:Tag>
    <b:SourceType>InternetSite</b:SourceType>
    <b:Guid>{CC0A2D6A-97B0-4A4C-97B5-BDE0F1D4BAAB}</b:Guid>
    <b:LCID>fa-IR</b:LCID>
    <b:Title>رگ ها</b:Title>
    <b:URL>https://www.sid.ir/fa/journal/ViewPaper.aspx?id=348289</b:URL>
    <b:RefOrder>3</b:RefOrder>
  </b:Source>
  <b:Source>
    <b:Tag>اگزودا</b:Tag>
    <b:SourceType>InternetSite</b:SourceType>
    <b:Guid>{82D3B367-2357-408C-B752-ADE93B6A01C9}</b:Guid>
    <b:LCID>fa-IR</b:LCID>
    <b:Title>اگزودا</b:Title>
    <b:URL>http://aban-eyeclinic.com/رتینوپاتی-دیابتی</b:URL>
    <b:RefOrder>4</b:RefOrder>
  </b:Source>
  <b:Source>
    <b:Tag>بیش</b:Tag>
    <b:SourceType>InternetSite</b:SourceType>
    <b:Guid>{2CED78CB-B52B-475A-B702-FA7F5B33D98A}</b:Guid>
    <b:LCID>fa-IR</b:LCID>
    <b:Title>بیش-برازش</b:Title>
    <b:URL>https://fa.wikipedia.org/بیش-برازش</b:URL>
    <b:RefOrder>17</b:RefOrder>
  </b:Source>
  <b:Source>
    <b:Tag>رتینوپاتی</b:Tag>
    <b:SourceType>InternetSite</b:SourceType>
    <b:Guid>{AED647E6-6ED7-4A21-852C-F402D7ABB4DF}</b:Guid>
    <b:Title>رتینوپاتی دیابتی</b:Title>
    <b:URL>https://fa.wikipedia.org/wiki/رتینوپاتی_دیابتی</b:URL>
    <b:LCID>fa-IR</b:LCID>
    <b:RefOrder>2</b:RefOrder>
  </b:Source>
  <b:Source>
    <b:Tag>مقد</b:Tag>
    <b:SourceType>InternetSite</b:SourceType>
    <b:Guid>{436710AD-4F7E-41F7-8FEE-2453E8A5FC79}</b:Guid>
    <b:Title>مقدمه-ای-بر-شبکه-عصبی</b:Title>
    <b:URL>http://statp.ir/مقدمه-ای-بر-شبکه-عصبی</b:URL>
    <b:LCID>fa-IR</b:LCID>
    <b:RefOrder>10</b:RefOrder>
  </b:Source>
  <b:Source>
    <b:Tag>معی</b:Tag>
    <b:SourceType>InternetSite</b:SourceType>
    <b:Guid>{5C825EEA-E0B4-4DD2-9083-C93A1F97333F}</b:Guid>
    <b:Title>معیار</b:Title>
    <b:URL>https://bigdata-ir.com/روش-ها-و-معیار%E2%80%8Cهای-ارزیابی-الگوریتم-ه</b:URL>
    <b:LCID>fa-IR</b:LCID>
    <b:RefOrder>22</b:RefOrder>
  </b:Source>
  <b:Source>
    <b:Tag>irntez</b:Tag>
    <b:SourceType>InternetSite</b:SourceType>
    <b:Guid>{3C1F2BFE-33DB-41E3-8A1E-9C02FE0CDEED}</b:Guid>
    <b:Title>irntez</b:Title>
    <b:URL>https://irntez.ir/?p=253</b:URL>
    <b:LCID>fa-IR</b:LCID>
    <b:RefOrder>19</b:RefOrder>
  </b:Source>
  <b:Source>
    <b:Tag>اعتبارسنجی</b:Tag>
    <b:SourceType>InternetSite</b:SourceType>
    <b:Guid>{38AA8A8B-0C2D-4DCE-AE33-1F4201B141D5}</b:Guid>
    <b:Title>اعتبارسنجی</b:Title>
    <b:URL>https://fa.wikipedia.org/wiki/روش_اعتبارسنجی_متقابل</b:URL>
    <b:LCID>fa-IR</b:LCID>
    <b:RefOrder>18</b:RefOrder>
  </b:Source>
  <b:Source>
    <b:Tag>اصطلاح</b:Tag>
    <b:SourceType>InternetSite</b:SourceType>
    <b:Guid>{352444DF-632B-4449-AA7C-8916C2739467}</b:Guid>
    <b:Title>اصطلاح-و-مفهوم-در-یادگیری-عمیق</b:Title>
    <b:URL>https://blog.faradars.org/اصطلاح-و-مفهوم-در-یادگیری-عمیق/</b:URL>
    <b:LCID>fa-IR</b:LCID>
    <b:RefOrder>11</b:RefOrder>
  </b:Source>
  <b:Source>
    <b:Tag>یادگیری_عمیق</b:Tag>
    <b:SourceType>InternetSite</b:SourceType>
    <b:Guid>{B899BCB1-BB3F-4B05-9BC3-198119AE9585}</b:Guid>
    <b:Title>یادگیری_عمیق</b:Title>
    <b:LCID>fa-IR</b:LCID>
    <b:URL>https://fa.wikipedia.org/wiki/یادگیری_عمیق</b:URL>
    <b:RefOrder>14</b:RefOrder>
  </b:Source>
  <b:Source>
    <b:Tag>پیشینه</b:Tag>
    <b:SourceType>InternetSite</b:SourceType>
    <b:Guid>{24651E86-5BDC-4FDE-A89E-94330E301F6F}</b:Guid>
    <b:LCID>fa-IR</b:LCID>
    <b:Title>پیشینه-و-مروری-بر-روشهای-مختلف-یادگیری/</b:Title>
    <b:URL>https://deeplearning.ir/پیشینه-و-مروری-بر-روشهای-مختلف-یادگیری/</b:URL>
    <b:RefOrder>13</b:RefOrder>
  </b:Source>
  <b:Source>
    <b:Tag>Exudatedetection</b:Tag>
    <b:SourceType>JournalArticle</b:SourceType>
    <b:Guid>{D9E0CA12-341E-4B8D-9044-2466282AA1B8}</b:Guid>
    <b:Title>Exudate detection in fundus images using deeply-learnable features</b:Title>
    <b:LCID>fa-IR</b:LCID>
    <b:RefOrder>8</b:RefOrder>
  </b:Source>
  <b:Source>
    <b:Tag>bio</b:Tag>
    <b:SourceType>InternetSite</b:SourceType>
    <b:Guid>{5D57BF03-CDE4-4D3D-B144-7A10784D440B}</b:Guid>
    <b:Title>biomedical-image-segmentation-u-net</b:Title>
    <b:URL>https://jinglescode.github.io/2019/11/07/biomedical-image-segmentation-u-net</b:URL>
    <b:LCID>fa-IR</b:LCID>
    <b:RefOrder>23</b:RefOrder>
  </b:Source>
  <b:Source>
    <b:Tag>datasetidrid</b:Tag>
    <b:SourceType>InternetSite</b:SourceType>
    <b:Guid>{23259C60-EF16-473B-ABA2-4A62C4823726}</b:Guid>
    <b:Title>dataset-idrid</b:Title>
    <b:URL>https://ieee-dataport.org/open-access/indian-diabetic-retinopathy-image-dataset-idrid</b:URL>
    <b:LCID>fa-IR</b:LCID>
    <b:RefOrder>27</b:RefOrder>
  </b:Source>
  <b:Source>
    <b:Tag>ophtha</b:Tag>
    <b:SourceType>InternetSite</b:SourceType>
    <b:Guid>{0E2A32C1-E674-4062-9DC9-1C5CE450A010}</b:Guid>
    <b:Title>e-ophtha</b:Title>
    <b:URL>https://www.adcis.net/en/third-party/e-ophtha/</b:URL>
    <b:LCID>fa-IR</b:LCID>
    <b:RefOrder>28</b:RefOrder>
  </b:Source>
  <b:Source>
    <b:Tag>idrid</b:Tag>
    <b:SourceType>InternetSite</b:SourceType>
    <b:Guid>{2D3DAEA3-D21A-48B1-827C-2E3B22D11D7F}</b:Guid>
    <b:LCID>fa-IR</b:LCID>
    <b:Title>idrid</b:Title>
    <b:URL>https://idrid.grand-challenge.org/</b:URL>
    <b:RefOrder>26</b:RefOrder>
  </b:Source>
  <b:Source>
    <b:Tag>IndianDiabeticRetinopathyImage</b:Tag>
    <b:SourceType>InternetSite</b:SourceType>
    <b:Guid>{9C9CC25C-D7E2-4DEB-A6D4-94FADEF61E2D}</b:Guid>
    <b:LCID>fa-IR</b:LCID>
    <b:URL>https://www.mdpi.com/2306-5729/3/3/25/htm</b:URL>
    <b:Title>Indian Diabetic Retinopathy Image Dataset (IDRiD): A Database for Diabetic Retinopathy Screening Research</b:Title>
    <b:RefOrder>25</b:RefOrder>
  </b:Source>
  <b:Source>
    <b:Tag>machinelearningmastery</b:Tag>
    <b:SourceType>InternetSite</b:SourceType>
    <b:Guid>{D1251A3C-8102-4FB9-BC70-C99FA1C5D25E}</b:Guid>
    <b:Title>machinelearningmastery</b:Title>
    <b:LCID>fa-IR</b:LCID>
    <b:URL>https://machinelearningmastery.com/learning-curves-for-diagnosing-machine-learning-model-performance/</b:URL>
    <b:RefOrder>16</b:RefOrder>
  </b:Source>
  <b:Source>
    <b:Tag>ove</b:Tag>
    <b:SourceType>InternetSite</b:SourceType>
    <b:Guid>{98F29898-ECCA-4C78-BDAF-0C7D6A3E7B83}</b:Guid>
    <b:Title>overfitting-in-machine-learning</b:Title>
    <b:URL>https://elitedatascience.com/overfitting-in-machine-learning</b:URL>
    <b:LCID>fa-IR</b:LCID>
    <b:RefOrder>15</b:RefOrder>
  </b:Source>
  <b:Source>
    <b:Tag>BCDUNet</b:Tag>
    <b:SourceType>ArticleInAPeriodical</b:SourceType>
    <b:Guid>{9963F549-F143-42EF-992E-3E37088C869E}</b:Guid>
    <b:Title>Bi Directional ConvLSTM U_Net with Densely Connected Convolutions</b:Title>
    <b:Author>
      <b:Author>
        <b:NameList>
          <b:Person>
            <b:Last>Reza Azad</b:Last>
            <b:First>Maryam</b:First>
            <b:Middle>Asadi-Aghbolaghi, Mahmood Fathy</b:Middle>
          </b:Person>
        </b:NameList>
      </b:Author>
    </b:Author>
    <b:LCID>fa-IR</b:LCID>
    <b:RefOrder>21</b:RefOrder>
  </b:Source>
  <b:Source>
    <b:Tag>confusionmatrix</b:Tag>
    <b:SourceType>InternetSite</b:SourceType>
    <b:Guid>{5DC7DD33-5338-4E24-8940-38C6A09F639A}</b:Guid>
    <b:Title>confusion-matrix</b:Title>
    <b:LCID>fa-IR</b:LCID>
    <b:URL>https://blog.faradars.org/confusion-matrix-from-zero-to-hero/</b:URL>
    <b:RefOrder>20</b:RefOrder>
  </b:Source>
  <b:Source>
    <b:Tag>DeepImageMining</b:Tag>
    <b:SourceType>JournalArticle</b:SourceType>
    <b:Guid>{FAA300FA-9214-4161-A79D-6ECE2A12424F}</b:Guid>
    <b:Title>Deep Image Mining for Diabetic Retinopathy Screening</b:Title>
    <b:LCID>fa-IR</b:LCID>
    <b:RefOrder>9</b:RefOrder>
  </b:Source>
  <b:Source>
    <b:Tag>بهینه_سازی</b:Tag>
    <b:SourceType>InternetSite</b:SourceType>
    <b:Guid>{3E07A3E6-A67A-4C88-AA7C-F618D9F62AF7}</b:Guid>
    <b:Title>روش-های-بهینه-سازی-در-یادگیری-ماشین</b:Title>
    <b:LCID>fa-IR</b:LCID>
    <b:URL>https://blog.faradars.org/روش-های-بهینه-سازی-در-یادگیری-ماشین</b:URL>
    <b:RefOrder>12</b:RefOrder>
  </b:Source>
  <b:Source>
    <b:Tag>cheatsheet</b:Tag>
    <b:SourceType>InternetSite</b:SourceType>
    <b:Guid>{87E179BD-16D4-48FC-B3FD-DA70B40EB7FD}</b:Guid>
    <b:LCID>fa-IR</b:LCID>
    <b:Title>cheatsheet-deep-learning-tips-and-tricks</b:Title>
    <b:URL>https://stanford.edu/~shervine/l/fa/teaching/cs-230/cheatsheet-deep-learning-tips-and-tricks</b:URL>
    <b:RefOrder>24</b:RefOrder>
  </b:Source>
  <b:Source>
    <b:Tag>Detectionofexudates</b:Tag>
    <b:SourceType>JournalArticle</b:SourceType>
    <b:Guid>{8507DA20-3344-4FE0-B620-C26D1F0D6BE4}</b:Guid>
    <b:LCID>fa-IR</b:LCID>
    <b:Title>Detection of exudates in fundus photographs with imbalanced learning using conditional generative adversarial network</b:Title>
    <b:RefOrder>5</b:RefOrder>
  </b:Source>
  <b:Source>
    <b:Tag>Retinallesionssegmentatio</b:Tag>
    <b:SourceType>JournalArticle</b:SourceType>
    <b:Guid>{CD80F3C6-1FC7-46A0-A100-0F42649F138C}</b:Guid>
    <b:LCID>fa-IR</b:LCID>
    <b:Title>Retinal lesions segmentation using CNNs and adversarial training</b:Title>
    <b:RefOrder>6</b:RefOrder>
  </b:Source>
  <b:Source>
    <b:Tag>Ane</b:Tag>
    <b:SourceType>Report</b:SourceType>
    <b:Guid>{3463F7CC-EC82-4F96-99EB-840CE72F244C}</b:Guid>
    <b:Title>A new deep learning approach for the retinal hard exudates detection based on superpixel multi feature extraction and patch-based CNN</b:Title>
    <b:JournalName>A new deep learning approach for the retinal hard exudates detection based on superpixel multi-feature extraction and patch-based CNN</b:JournalName>
    <b:PeriodicalTitle>A new deep learning approach for the retinal hard exudates detection based on superpixel multi-feature extraction and patch-based CNN</b:PeriodicalTitle>
    <b:LCID>fa-IR</b:LCID>
    <b:RefOrder>7</b:RefOrder>
  </b:Source>
</b:Sources>
</file>

<file path=customXml/itemProps1.xml><?xml version="1.0" encoding="utf-8"?>
<ds:datastoreItem xmlns:ds="http://schemas.openxmlformats.org/officeDocument/2006/customXml" ds:itemID="{E889F874-E4F0-498F-A001-94798919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PaperTemplate_fa.dot</Template>
  <TotalTime>65212</TotalTime>
  <Pages>1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</Company>
  <LinksUpToDate>false</LinksUpToDate>
  <CharactersWithSpaces>6786</CharactersWithSpaces>
  <SharedDoc>false</SharedDoc>
  <HLinks>
    <vt:vector size="378" baseType="variant">
      <vt:variant>
        <vt:i4>8323199</vt:i4>
      </vt:variant>
      <vt:variant>
        <vt:i4>495</vt:i4>
      </vt:variant>
      <vt:variant>
        <vt:i4>0</vt:i4>
      </vt:variant>
      <vt:variant>
        <vt:i4>5</vt:i4>
      </vt:variant>
      <vt:variant>
        <vt:lpwstr>http://www.ep.ph.bham.ac.uk/general/printing/winsetup.html</vt:lpwstr>
      </vt:variant>
      <vt:variant>
        <vt:lpwstr/>
      </vt:variant>
      <vt:variant>
        <vt:i4>2883692</vt:i4>
      </vt:variant>
      <vt:variant>
        <vt:i4>492</vt:i4>
      </vt:variant>
      <vt:variant>
        <vt:i4>0</vt:i4>
      </vt:variant>
      <vt:variant>
        <vt:i4>5</vt:i4>
      </vt:variant>
      <vt:variant>
        <vt:lpwstr>http://www.adobe.com/support/downloads/product.jsp?product=44&amp;platform=Windows</vt:lpwstr>
      </vt:variant>
      <vt:variant>
        <vt:lpwstr/>
      </vt:variant>
      <vt:variant>
        <vt:i4>1179701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_Toc170547005</vt:lpwstr>
      </vt:variant>
      <vt:variant>
        <vt:i4>1179701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_Toc170547004</vt:lpwstr>
      </vt:variant>
      <vt:variant>
        <vt:i4>1179701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_Toc170547003</vt:lpwstr>
      </vt:variant>
      <vt:variant>
        <vt:i4>1179701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_Toc170547002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_Toc170547001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_Toc170547000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_Toc170546999</vt:lpwstr>
      </vt:variant>
      <vt:variant>
        <vt:i4>1703996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_Toc170546998</vt:lpwstr>
      </vt:variant>
      <vt:variant>
        <vt:i4>1703996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_Toc170546997</vt:lpwstr>
      </vt:variant>
      <vt:variant>
        <vt:i4>1703996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_Toc170546996</vt:lpwstr>
      </vt:variant>
      <vt:variant>
        <vt:i4>1703996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_Toc170546995</vt:lpwstr>
      </vt:variant>
      <vt:variant>
        <vt:i4>1703996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_Toc170546994</vt:lpwstr>
      </vt:variant>
      <vt:variant>
        <vt:i4>1703996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_Toc170546993</vt:lpwstr>
      </vt:variant>
      <vt:variant>
        <vt:i4>1703996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_Toc170546992</vt:lpwstr>
      </vt:variant>
      <vt:variant>
        <vt:i4>1703996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_Toc170546991</vt:lpwstr>
      </vt:variant>
      <vt:variant>
        <vt:i4>1703996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_Toc170546990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_Toc170546989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_Toc170546988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_Toc170546987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_Toc170546986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_Toc170546985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_Toc170546984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_Toc170546983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_Toc170546982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_Toc170546981</vt:lpwstr>
      </vt:variant>
      <vt:variant>
        <vt:i4>1769532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_Toc170546980</vt:lpwstr>
      </vt:variant>
      <vt:variant>
        <vt:i4>1310780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_Toc170546979</vt:lpwstr>
      </vt:variant>
      <vt:variant>
        <vt:i4>1310780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_Toc170546978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_Toc170546977</vt:lpwstr>
      </vt:variant>
      <vt:variant>
        <vt:i4>1310780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_Toc170546976</vt:lpwstr>
      </vt:variant>
      <vt:variant>
        <vt:i4>1310780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_Toc170546975</vt:lpwstr>
      </vt:variant>
      <vt:variant>
        <vt:i4>1310780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_Toc170546974</vt:lpwstr>
      </vt:variant>
      <vt:variant>
        <vt:i4>1310780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_Toc170546973</vt:lpwstr>
      </vt:variant>
      <vt:variant>
        <vt:i4>1310780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_Toc170546972</vt:lpwstr>
      </vt:variant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_Toc170546971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_Toc170546970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_Toc170546969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_Toc170546968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_Toc170546967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_Toc170546966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_Toc170546965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_Toc170546964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_Toc170546963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_Toc170546962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_Toc170546961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_Toc170546960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_Toc170546959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_Toc170546958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_Toc170546957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_Toc170546956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_Toc170546955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_Toc170546954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_Toc170546953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_Toc170546952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_Toc170546951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_Toc170546950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_Toc170546949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_Toc170546948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_Toc170546947</vt:lpwstr>
      </vt:variant>
      <vt:variant>
        <vt:i4>1310813</vt:i4>
      </vt:variant>
      <vt:variant>
        <vt:i4>3</vt:i4>
      </vt:variant>
      <vt:variant>
        <vt:i4>0</vt:i4>
      </vt:variant>
      <vt:variant>
        <vt:i4>5</vt:i4>
      </vt:variant>
      <vt:variant>
        <vt:lpwstr>http://www.halcyon.com/pub/journals/21ps03-vidmar</vt:lpwstr>
      </vt:variant>
      <vt:variant>
        <vt:lpwstr/>
      </vt:variant>
      <vt:variant>
        <vt:i4>2687077</vt:i4>
      </vt:variant>
      <vt:variant>
        <vt:i4>0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دستور العمل تهيه سمينار و پايان‌نامه كارشناسي ارشد</dc:subject>
  <dc:creator>Nafas Ameri</dc:creator>
  <cp:keywords/>
  <dc:description/>
  <cp:lastModifiedBy>Nafas Ameri</cp:lastModifiedBy>
  <cp:revision>109</cp:revision>
  <cp:lastPrinted>2022-07-29T11:41:00Z</cp:lastPrinted>
  <dcterms:created xsi:type="dcterms:W3CDTF">2010-10-15T17:52:00Z</dcterms:created>
  <dcterms:modified xsi:type="dcterms:W3CDTF">2022-07-29T11:41:00Z</dcterms:modified>
</cp:coreProperties>
</file>